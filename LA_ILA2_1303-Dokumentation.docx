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732E" w14:textId="7CB3D368" w:rsidR="006B5DAE" w:rsidRDefault="006B5DAE" w:rsidP="00615D17">
      <w:pPr>
        <w:pStyle w:val="berschrift1"/>
        <w:rPr>
          <w:lang w:val="de-CH"/>
        </w:rPr>
      </w:pPr>
      <w:r w:rsidRPr="00363940">
        <w:rPr>
          <w:lang w:val="de-CH"/>
        </w:rPr>
        <w:t>Lern- und Arbeitsauftrag</w:t>
      </w:r>
      <w:r w:rsidR="002D50A7" w:rsidRPr="00363940">
        <w:rPr>
          <w:lang w:val="de-CH"/>
        </w:rPr>
        <w:t xml:space="preserve"> </w:t>
      </w:r>
      <w:r w:rsidR="009C6F68">
        <w:rPr>
          <w:lang w:val="de-CH"/>
        </w:rPr>
        <w:t>Codes</w:t>
      </w:r>
      <w:r w:rsidR="00C77F65">
        <w:rPr>
          <w:lang w:val="de-CH"/>
        </w:rPr>
        <w:t xml:space="preserve">, NoSQL und </w:t>
      </w:r>
      <w:proofErr w:type="gramStart"/>
      <w:r w:rsidR="00C77F65">
        <w:rPr>
          <w:lang w:val="de-CH"/>
        </w:rPr>
        <w:t>Backend</w:t>
      </w:r>
      <w:proofErr w:type="gramEnd"/>
    </w:p>
    <w:p w14:paraId="19C238CA" w14:textId="77777777" w:rsidR="00C77F65" w:rsidRPr="00C77F65" w:rsidRDefault="00C77F65" w:rsidP="00C77F65">
      <w:pPr>
        <w:rPr>
          <w:lang w:val="de-CH"/>
        </w:rPr>
      </w:pPr>
    </w:p>
    <w:tbl>
      <w:tblPr>
        <w:tblStyle w:val="Tabellenraster"/>
        <w:tblW w:w="0" w:type="auto"/>
        <w:tblLook w:val="04A0" w:firstRow="1" w:lastRow="0" w:firstColumn="1" w:lastColumn="0" w:noHBand="0" w:noVBand="1"/>
      </w:tblPr>
      <w:tblGrid>
        <w:gridCol w:w="1944"/>
        <w:gridCol w:w="7379"/>
      </w:tblGrid>
      <w:tr w:rsidR="0022267B" w:rsidRPr="00363940"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63940" w:rsidRDefault="00A95AC9" w:rsidP="00FA0C37">
            <w:pPr>
              <w:rPr>
                <w:b/>
                <w:lang w:val="de-CH"/>
              </w:rPr>
            </w:pPr>
            <w:r w:rsidRPr="00363940">
              <w:rPr>
                <w:b/>
                <w:lang w:val="de-CH"/>
              </w:rPr>
              <w:t>Titel:</w:t>
            </w:r>
          </w:p>
        </w:tc>
        <w:tc>
          <w:tcPr>
            <w:tcW w:w="7379" w:type="dxa"/>
            <w:shd w:val="clear" w:color="auto" w:fill="BFBFBF" w:themeFill="background1" w:themeFillShade="BF"/>
            <w:tcMar>
              <w:top w:w="85" w:type="dxa"/>
              <w:bottom w:w="85" w:type="dxa"/>
            </w:tcMar>
          </w:tcPr>
          <w:p w14:paraId="71D4C045" w14:textId="0709FD39" w:rsidR="0022267B" w:rsidRPr="00363940" w:rsidRDefault="0005665B" w:rsidP="00FA0C37">
            <w:pPr>
              <w:rPr>
                <w:b/>
                <w:lang w:val="de-CH"/>
              </w:rPr>
            </w:pPr>
            <w:r w:rsidRPr="00363940">
              <w:rPr>
                <w:b/>
                <w:lang w:val="de-CH"/>
              </w:rPr>
              <w:t xml:space="preserve">Modul </w:t>
            </w:r>
            <w:r w:rsidR="009C6F68">
              <w:rPr>
                <w:b/>
                <w:lang w:val="de-CH"/>
              </w:rPr>
              <w:t xml:space="preserve">114, </w:t>
            </w:r>
            <w:r w:rsidR="00C77F65">
              <w:rPr>
                <w:b/>
                <w:lang w:val="de-CH"/>
              </w:rPr>
              <w:t xml:space="preserve">295, 165 </w:t>
            </w:r>
            <w:proofErr w:type="gramStart"/>
            <w:r w:rsidR="00C77F65">
              <w:rPr>
                <w:b/>
                <w:lang w:val="de-CH"/>
              </w:rPr>
              <w:t xml:space="preserve">- </w:t>
            </w:r>
            <w:r w:rsidR="009C6F68">
              <w:rPr>
                <w:b/>
                <w:lang w:val="de-CH"/>
              </w:rPr>
              <w:t xml:space="preserve"> Einzel</w:t>
            </w:r>
            <w:proofErr w:type="gramEnd"/>
            <w:r w:rsidR="009C6F68">
              <w:rPr>
                <w:b/>
                <w:lang w:val="de-CH"/>
              </w:rPr>
              <w:t>/</w:t>
            </w:r>
            <w:r w:rsidRPr="00363940">
              <w:rPr>
                <w:b/>
                <w:lang w:val="de-CH"/>
              </w:rPr>
              <w:t>Gruppenarbeit</w:t>
            </w:r>
          </w:p>
        </w:tc>
      </w:tr>
      <w:tr w:rsidR="00A95AC9" w:rsidRPr="00C06408" w14:paraId="0598F78C" w14:textId="77777777" w:rsidTr="004C0ADD">
        <w:tc>
          <w:tcPr>
            <w:tcW w:w="1944" w:type="dxa"/>
            <w:shd w:val="clear" w:color="auto" w:fill="FFFFFF" w:themeFill="background1"/>
            <w:tcMar>
              <w:top w:w="85" w:type="dxa"/>
              <w:bottom w:w="85" w:type="dxa"/>
            </w:tcMar>
          </w:tcPr>
          <w:p w14:paraId="1B29C51C" w14:textId="77777777" w:rsidR="00A95AC9" w:rsidRPr="00363940" w:rsidRDefault="00A95AC9" w:rsidP="004637FA">
            <w:pPr>
              <w:rPr>
                <w:b/>
                <w:lang w:val="de-CH"/>
              </w:rPr>
            </w:pPr>
            <w:r w:rsidRPr="00363940">
              <w:rPr>
                <w:b/>
                <w:lang w:val="de-CH"/>
              </w:rPr>
              <w:t>Modul:</w:t>
            </w:r>
          </w:p>
        </w:tc>
        <w:tc>
          <w:tcPr>
            <w:tcW w:w="7379" w:type="dxa"/>
            <w:shd w:val="clear" w:color="auto" w:fill="FFFFFF" w:themeFill="background1"/>
            <w:tcMar>
              <w:top w:w="85" w:type="dxa"/>
              <w:bottom w:w="85" w:type="dxa"/>
            </w:tcMar>
          </w:tcPr>
          <w:p w14:paraId="18EADFD0" w14:textId="7636F5FF" w:rsidR="00A95AC9" w:rsidRPr="00363940" w:rsidRDefault="002D50A7" w:rsidP="002B74DE">
            <w:pPr>
              <w:rPr>
                <w:lang w:val="de-CH"/>
              </w:rPr>
            </w:pPr>
            <w:r w:rsidRPr="00363940">
              <w:rPr>
                <w:lang w:val="de-CH"/>
              </w:rPr>
              <w:t>IMS-Lernatelier</w:t>
            </w:r>
            <w:r w:rsidR="00F538F5" w:rsidRPr="00363940">
              <w:rPr>
                <w:lang w:val="de-CH"/>
              </w:rPr>
              <w:t xml:space="preserve"> </w:t>
            </w:r>
            <w:r w:rsidR="006E450C" w:rsidRPr="00363940">
              <w:rPr>
                <w:lang w:val="de-CH"/>
              </w:rPr>
              <w:t xml:space="preserve">2 </w:t>
            </w:r>
            <w:r w:rsidR="00F538F5" w:rsidRPr="00363940">
              <w:rPr>
                <w:lang w:val="de-CH"/>
              </w:rPr>
              <w:t>Informatik</w:t>
            </w:r>
            <w:r w:rsidR="002B74DE" w:rsidRPr="00363940">
              <w:rPr>
                <w:lang w:val="de-CH"/>
              </w:rPr>
              <w:t>er/in</w:t>
            </w:r>
            <w:r w:rsidR="00F538F5" w:rsidRPr="00363940">
              <w:rPr>
                <w:lang w:val="de-CH"/>
              </w:rPr>
              <w:t xml:space="preserve"> </w:t>
            </w:r>
            <w:r w:rsidR="002B74DE" w:rsidRPr="00363940">
              <w:rPr>
                <w:lang w:val="de-CH"/>
              </w:rPr>
              <w:t>EFZ</w:t>
            </w:r>
          </w:p>
        </w:tc>
      </w:tr>
      <w:tr w:rsidR="00A95AC9" w:rsidRPr="00363940"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63940" w:rsidRDefault="00A95AC9" w:rsidP="004637FA">
            <w:pPr>
              <w:rPr>
                <w:b/>
                <w:lang w:val="de-CH"/>
              </w:rPr>
            </w:pPr>
            <w:r w:rsidRPr="00363940">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63940" w:rsidRDefault="002D50A7" w:rsidP="004637FA">
            <w:pPr>
              <w:rPr>
                <w:lang w:val="de-CH"/>
              </w:rPr>
            </w:pPr>
            <w:r w:rsidRPr="00363940">
              <w:rPr>
                <w:lang w:val="de-CH"/>
              </w:rPr>
              <w:t>Michael Schneider</w:t>
            </w:r>
          </w:p>
        </w:tc>
      </w:tr>
      <w:tr w:rsidR="003C6C9C" w:rsidRPr="00363940" w14:paraId="29970259" w14:textId="77777777" w:rsidTr="004C0ADD">
        <w:tc>
          <w:tcPr>
            <w:tcW w:w="1944" w:type="dxa"/>
            <w:shd w:val="clear" w:color="auto" w:fill="FFFFFF" w:themeFill="background1"/>
            <w:tcMar>
              <w:top w:w="85" w:type="dxa"/>
              <w:bottom w:w="85" w:type="dxa"/>
            </w:tcMar>
          </w:tcPr>
          <w:p w14:paraId="7062CF8D" w14:textId="25EB7926" w:rsidR="003C6C9C" w:rsidRPr="00363940" w:rsidRDefault="003C6C9C" w:rsidP="004637FA">
            <w:pPr>
              <w:rPr>
                <w:b/>
                <w:lang w:val="de-CH"/>
              </w:rPr>
            </w:pPr>
            <w:r>
              <w:rPr>
                <w:b/>
                <w:lang w:val="de-CH"/>
              </w:rPr>
              <w:t>Sozialform</w:t>
            </w:r>
          </w:p>
        </w:tc>
        <w:tc>
          <w:tcPr>
            <w:tcW w:w="7379" w:type="dxa"/>
            <w:shd w:val="clear" w:color="auto" w:fill="FFFFFF" w:themeFill="background1"/>
            <w:tcMar>
              <w:top w:w="85" w:type="dxa"/>
              <w:bottom w:w="85" w:type="dxa"/>
            </w:tcMar>
          </w:tcPr>
          <w:p w14:paraId="19C15999" w14:textId="1CAE37B3" w:rsidR="003C6C9C" w:rsidRPr="00363940" w:rsidRDefault="003C6C9C" w:rsidP="003C6C9C">
            <w:pPr>
              <w:rPr>
                <w:lang w:val="de-CH"/>
              </w:rPr>
            </w:pPr>
            <w:r>
              <w:rPr>
                <w:lang w:val="de-CH"/>
              </w:rPr>
              <w:t xml:space="preserve">Gruppenarbeit </w:t>
            </w:r>
            <w:r w:rsidR="0030744F">
              <w:rPr>
                <w:lang w:val="de-CH"/>
              </w:rPr>
              <w:t xml:space="preserve">mit </w:t>
            </w:r>
            <w:r w:rsidR="009C6F68">
              <w:rPr>
                <w:lang w:val="de-CH"/>
              </w:rPr>
              <w:t>1</w:t>
            </w:r>
            <w:r w:rsidR="0030744F">
              <w:rPr>
                <w:lang w:val="de-CH"/>
              </w:rPr>
              <w:t xml:space="preserve"> bis </w:t>
            </w:r>
            <w:r w:rsidR="009C6F68">
              <w:rPr>
                <w:lang w:val="de-CH"/>
              </w:rPr>
              <w:t>3</w:t>
            </w:r>
            <w:r w:rsidR="0030744F">
              <w:rPr>
                <w:lang w:val="de-CH"/>
              </w:rPr>
              <w:t xml:space="preserve"> Personen</w:t>
            </w:r>
          </w:p>
        </w:tc>
      </w:tr>
      <w:tr w:rsidR="00A95AC9" w:rsidRPr="00363940" w14:paraId="52DEA78D" w14:textId="77777777" w:rsidTr="004C0ADD">
        <w:tc>
          <w:tcPr>
            <w:tcW w:w="1944" w:type="dxa"/>
            <w:shd w:val="clear" w:color="auto" w:fill="FFFFFF" w:themeFill="background1"/>
            <w:tcMar>
              <w:top w:w="85" w:type="dxa"/>
              <w:bottom w:w="85" w:type="dxa"/>
            </w:tcMar>
          </w:tcPr>
          <w:p w14:paraId="59A851C3" w14:textId="77777777" w:rsidR="00A95AC9" w:rsidRPr="00363940" w:rsidRDefault="00A95AC9" w:rsidP="004637FA">
            <w:pPr>
              <w:rPr>
                <w:b/>
                <w:lang w:val="de-CH"/>
              </w:rPr>
            </w:pPr>
            <w:r w:rsidRPr="00363940">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63940" w:rsidRDefault="002D50A7" w:rsidP="004637FA">
            <w:pPr>
              <w:numPr>
                <w:ilvl w:val="0"/>
                <w:numId w:val="25"/>
              </w:numPr>
              <w:rPr>
                <w:lang w:val="de-CH"/>
              </w:rPr>
            </w:pPr>
            <w:r w:rsidRPr="00363940">
              <w:rPr>
                <w:lang w:val="de-CH"/>
              </w:rPr>
              <w:t>Alle</w:t>
            </w:r>
          </w:p>
        </w:tc>
      </w:tr>
    </w:tbl>
    <w:p w14:paraId="5C9386DA" w14:textId="550A4D28" w:rsidR="00BE7A59" w:rsidRPr="00363940" w:rsidRDefault="00BE7A59" w:rsidP="00BE7A59">
      <w:pPr>
        <w:pStyle w:val="berschrift2"/>
        <w:rPr>
          <w:lang w:val="de-CH"/>
        </w:rPr>
      </w:pPr>
      <w:r w:rsidRPr="00363940">
        <w:rPr>
          <w:lang w:val="de-CH"/>
        </w:rPr>
        <w:t>Ausgangslage</w:t>
      </w:r>
    </w:p>
    <w:p w14:paraId="0647BB0F" w14:textId="631F9A6C" w:rsidR="009C6F68" w:rsidRDefault="009C6F68" w:rsidP="0030744F">
      <w:pPr>
        <w:rPr>
          <w:lang w:val="de-CH"/>
        </w:rPr>
      </w:pPr>
      <w:r>
        <w:rPr>
          <w:lang w:val="de-CH"/>
        </w:rPr>
        <w:t>In diesem Auftrag sollen folgende Module vertieft werden:</w:t>
      </w:r>
    </w:p>
    <w:p w14:paraId="00F80C87" w14:textId="77777777" w:rsidR="009C6F68" w:rsidRPr="009C6F68" w:rsidRDefault="009C6F68" w:rsidP="009C6F68">
      <w:pPr>
        <w:rPr>
          <w:lang w:val="de-CH"/>
        </w:rPr>
      </w:pPr>
      <w:r w:rsidRPr="009C6F68">
        <w:rPr>
          <w:lang w:val="de-CH"/>
        </w:rPr>
        <w:t>Modul 114: Codierungs-, Kompressions- und Verschlüsselungsverfahren einsetzen</w:t>
      </w:r>
    </w:p>
    <w:p w14:paraId="4E74057D" w14:textId="219B23D6" w:rsidR="009C6F68" w:rsidRDefault="009C6F68" w:rsidP="009C6F68">
      <w:pPr>
        <w:rPr>
          <w:lang w:val="de-CH"/>
        </w:rPr>
      </w:pPr>
      <w:r w:rsidRPr="009C6F68">
        <w:rPr>
          <w:lang w:val="de-CH"/>
        </w:rPr>
        <w:t>Modul 29</w:t>
      </w:r>
      <w:r w:rsidR="00C77F65">
        <w:rPr>
          <w:lang w:val="de-CH"/>
        </w:rPr>
        <w:t>5</w:t>
      </w:r>
      <w:r w:rsidRPr="009C6F68">
        <w:rPr>
          <w:lang w:val="de-CH"/>
        </w:rPr>
        <w:t xml:space="preserve">: </w:t>
      </w:r>
      <w:r w:rsidR="00C77F65" w:rsidRPr="00C77F65">
        <w:rPr>
          <w:lang w:val="de-CH"/>
        </w:rPr>
        <w:t>Backend für Applikationen realisieren</w:t>
      </w:r>
    </w:p>
    <w:p w14:paraId="4BE5738C" w14:textId="3C7740CD" w:rsidR="0030744F" w:rsidRDefault="00C77F65" w:rsidP="0030744F">
      <w:pPr>
        <w:rPr>
          <w:lang w:val="de-CH"/>
        </w:rPr>
      </w:pPr>
      <w:r>
        <w:rPr>
          <w:lang w:val="de-CH"/>
        </w:rPr>
        <w:t xml:space="preserve">Modul 165: </w:t>
      </w:r>
      <w:r w:rsidRPr="00C77F65">
        <w:rPr>
          <w:lang w:val="de-CH"/>
        </w:rPr>
        <w:t>NoSQL-Datenbanken einsetzen</w:t>
      </w:r>
    </w:p>
    <w:p w14:paraId="41D5AF5F" w14:textId="77777777" w:rsidR="00C77F65" w:rsidRDefault="00C77F65" w:rsidP="0030744F">
      <w:pPr>
        <w:rPr>
          <w:lang w:val="de-CH"/>
        </w:rPr>
      </w:pPr>
    </w:p>
    <w:p w14:paraId="16C71097" w14:textId="67F05A25" w:rsidR="002568F4" w:rsidRDefault="00261AAE" w:rsidP="00E766A9">
      <w:pPr>
        <w:rPr>
          <w:lang w:val="de-CH"/>
        </w:rPr>
      </w:pPr>
      <w:r>
        <w:rPr>
          <w:lang w:val="de-CH"/>
        </w:rPr>
        <w:t>Suchen</w:t>
      </w:r>
      <w:r w:rsidR="002568F4">
        <w:rPr>
          <w:lang w:val="de-CH"/>
        </w:rPr>
        <w:t xml:space="preserve"> Sie sich ein Projekt aus, das zu Ihrem Modulablaufplan passt oder </w:t>
      </w:r>
      <w:r w:rsidR="0030744F">
        <w:rPr>
          <w:lang w:val="de-CH"/>
        </w:rPr>
        <w:t xml:space="preserve">wählen Sie ein eigenes Projekt zur Repetition des Stoffes oder zum Kennenlernen von neuen Technologien aus. Besprechen Sie eigene Projekte </w:t>
      </w:r>
      <w:r w:rsidR="002568F4">
        <w:rPr>
          <w:lang w:val="de-CH"/>
        </w:rPr>
        <w:t>mit der Lehrperson.</w:t>
      </w:r>
    </w:p>
    <w:p w14:paraId="0ABF2A77" w14:textId="62CCD5B8" w:rsidR="009C6F68" w:rsidRDefault="009C6F68" w:rsidP="00E766A9">
      <w:pPr>
        <w:rPr>
          <w:lang w:val="de-CH"/>
        </w:rPr>
      </w:pPr>
    </w:p>
    <w:p w14:paraId="672FE06A" w14:textId="07F4F72D" w:rsidR="009C6F68" w:rsidRDefault="009C6F68" w:rsidP="00E766A9">
      <w:pPr>
        <w:rPr>
          <w:lang w:val="de-CH"/>
        </w:rPr>
      </w:pPr>
      <w:r>
        <w:rPr>
          <w:lang w:val="de-CH"/>
        </w:rPr>
        <w:t>Hinweis: Es ist nicht erlaubt, Aufgaben für das Qualifikationsverfahren (LB, LBV, …) während des Lernateliers zu realisieren.</w:t>
      </w:r>
      <w:r w:rsidR="00C77F65">
        <w:rPr>
          <w:lang w:val="de-CH"/>
        </w:rPr>
        <w:t xml:space="preserve"> Das Lernatelier ist auch keine Aufgabenstunde.</w:t>
      </w:r>
    </w:p>
    <w:p w14:paraId="5BBB22A2" w14:textId="352C7DEA" w:rsidR="0038718D" w:rsidRDefault="0038718D" w:rsidP="00E766A9">
      <w:pPr>
        <w:rPr>
          <w:lang w:val="de-CH"/>
        </w:rPr>
      </w:pPr>
    </w:p>
    <w:p w14:paraId="06E7446A" w14:textId="2FE855E3" w:rsidR="0038718D" w:rsidRPr="00363940" w:rsidRDefault="0038718D" w:rsidP="00E766A9">
      <w:pPr>
        <w:rPr>
          <w:lang w:val="de-CH"/>
        </w:rPr>
      </w:pPr>
      <w:r>
        <w:rPr>
          <w:lang w:val="de-CH"/>
        </w:rPr>
        <w:t xml:space="preserve">Hinweis: Dimensionieren Sie Ihr Projekt so, dass Sie in der gegebenen zeit fertig werden, aber auch genügend Arbeit </w:t>
      </w:r>
      <w:r w:rsidR="00C21F3F">
        <w:rPr>
          <w:lang w:val="de-CH"/>
        </w:rPr>
        <w:t>vorhanden ist,</w:t>
      </w:r>
      <w:r>
        <w:rPr>
          <w:lang w:val="de-CH"/>
        </w:rPr>
        <w:t xml:space="preserve"> um die Zeit zu füllen.</w:t>
      </w:r>
    </w:p>
    <w:p w14:paraId="6351ADE2" w14:textId="06001E1E" w:rsidR="00E02F4E" w:rsidRPr="00363940" w:rsidRDefault="00E02F4E" w:rsidP="00E02F4E">
      <w:pPr>
        <w:pStyle w:val="berschrift2"/>
        <w:rPr>
          <w:lang w:val="de-CH"/>
        </w:rPr>
      </w:pPr>
      <w:r w:rsidRPr="00363940">
        <w:rPr>
          <w:lang w:val="de-CH"/>
        </w:rPr>
        <w:t>Ziele</w:t>
      </w:r>
    </w:p>
    <w:p w14:paraId="08DE3D6D" w14:textId="3C18DC7E" w:rsidR="006E450C" w:rsidRPr="00363940" w:rsidRDefault="00182890" w:rsidP="002430A5">
      <w:pPr>
        <w:rPr>
          <w:lang w:val="de-CH"/>
        </w:rPr>
      </w:pPr>
      <w:r w:rsidRPr="00363940">
        <w:rPr>
          <w:lang w:val="de-CH"/>
        </w:rPr>
        <w:t xml:space="preserve">Am Schluss dieses Lern- und Arbeitsauftrages sollen Sie ein fertiges Produkt mit Projektdokumentation erstellt haben. </w:t>
      </w:r>
    </w:p>
    <w:p w14:paraId="6023DB2F" w14:textId="77777777" w:rsidR="00C7368B" w:rsidRPr="00363940" w:rsidRDefault="00C7368B" w:rsidP="00C7368B">
      <w:pPr>
        <w:pStyle w:val="berschrift2"/>
        <w:rPr>
          <w:lang w:val="de-CH"/>
        </w:rPr>
      </w:pPr>
      <w:r w:rsidRPr="00363940">
        <w:rPr>
          <w:lang w:val="de-CH"/>
        </w:rPr>
        <w:t>Aufgaben</w:t>
      </w:r>
    </w:p>
    <w:p w14:paraId="5A9C92B5" w14:textId="77777777" w:rsidR="00C7368B" w:rsidRDefault="00C7368B" w:rsidP="00C7368B">
      <w:pPr>
        <w:pStyle w:val="berschrift3"/>
        <w:rPr>
          <w:lang w:val="de-CH"/>
        </w:rPr>
      </w:pPr>
      <w:r w:rsidRPr="00363940">
        <w:rPr>
          <w:lang w:val="de-CH"/>
        </w:rPr>
        <w:t>1) Informieren</w:t>
      </w:r>
    </w:p>
    <w:p w14:paraId="43B51487" w14:textId="74116269" w:rsidR="00C7368B" w:rsidRPr="006E159B" w:rsidRDefault="00C7368B" w:rsidP="00C7368B">
      <w:pPr>
        <w:rPr>
          <w:lang w:val="de-CH"/>
        </w:rPr>
      </w:pPr>
      <w:r w:rsidRPr="006E159B">
        <w:rPr>
          <w:lang w:val="de-CH"/>
        </w:rPr>
        <w:t xml:space="preserve">a) Schliessen Sie sich in Gruppen zusammen, die mindestens aus </w:t>
      </w:r>
      <w:r>
        <w:rPr>
          <w:lang w:val="de-CH"/>
        </w:rPr>
        <w:t>einer</w:t>
      </w:r>
      <w:r w:rsidRPr="006E159B">
        <w:rPr>
          <w:lang w:val="de-CH"/>
        </w:rPr>
        <w:t xml:space="preserve">, maximal aus </w:t>
      </w:r>
      <w:r w:rsidR="009C6F68">
        <w:rPr>
          <w:lang w:val="de-CH"/>
        </w:rPr>
        <w:t>drei</w:t>
      </w:r>
      <w:r w:rsidRPr="006E159B">
        <w:rPr>
          <w:lang w:val="de-CH"/>
        </w:rPr>
        <w:t xml:space="preserve"> Personen bestehen. </w:t>
      </w:r>
    </w:p>
    <w:p w14:paraId="14E152AA" w14:textId="77777777" w:rsidR="00C7368B" w:rsidRPr="006E159B" w:rsidRDefault="00C7368B" w:rsidP="00C7368B">
      <w:pPr>
        <w:rPr>
          <w:lang w:val="de-CH"/>
        </w:rPr>
      </w:pPr>
      <w:r w:rsidRPr="006E159B">
        <w:rPr>
          <w:lang w:val="de-CH"/>
        </w:rPr>
        <w:t>b) Wählen Sie in der Gruppe ein Projekt aus. Beachten Sie den Schwierigkeitsgrad, Ihren Wissensstand und die zur Verfügung stehende Zeit bei der Auswahl. Sprechen Sie eigene Ideen mit der Lehrperson ab.</w:t>
      </w:r>
    </w:p>
    <w:p w14:paraId="232D1282" w14:textId="77777777" w:rsidR="00C7368B" w:rsidRPr="006E159B" w:rsidRDefault="00C7368B" w:rsidP="00C7368B">
      <w:pPr>
        <w:rPr>
          <w:lang w:val="de-CH"/>
        </w:rPr>
      </w:pPr>
      <w:r w:rsidRPr="006E159B">
        <w:rPr>
          <w:lang w:val="de-CH"/>
        </w:rPr>
        <w:t>c) Machen Sie eine Anforderungsanalyse. Werden Sie sich in der Gruppe einig, was Sie genau realisieren möchten. Das Projekt sollte durch die Anforderungen so präzise wie möglich beschrieben sein. Legen Sie die minimalen Anforderungen und «nice-</w:t>
      </w:r>
      <w:proofErr w:type="spellStart"/>
      <w:r w:rsidRPr="006E159B">
        <w:rPr>
          <w:lang w:val="de-CH"/>
        </w:rPr>
        <w:t>to</w:t>
      </w:r>
      <w:proofErr w:type="spellEnd"/>
      <w:r w:rsidRPr="006E159B">
        <w:rPr>
          <w:lang w:val="de-CH"/>
        </w:rPr>
        <w:t>-</w:t>
      </w:r>
      <w:proofErr w:type="spellStart"/>
      <w:r w:rsidRPr="006E159B">
        <w:rPr>
          <w:lang w:val="de-CH"/>
        </w:rPr>
        <w:t>have</w:t>
      </w:r>
      <w:proofErr w:type="spellEnd"/>
      <w:r w:rsidRPr="006E159B">
        <w:rPr>
          <w:lang w:val="de-CH"/>
        </w:rPr>
        <w:t>»-Anforderungen fest, die bei genügend Zeit realisiert werden können.</w:t>
      </w:r>
    </w:p>
    <w:p w14:paraId="132BDB66" w14:textId="72038857" w:rsidR="00C7368B" w:rsidRDefault="00C7368B" w:rsidP="00C7368B">
      <w:pPr>
        <w:rPr>
          <w:lang w:val="de-CH"/>
        </w:rPr>
      </w:pPr>
      <w:r w:rsidRPr="006E159B">
        <w:rPr>
          <w:lang w:val="de-CH"/>
        </w:rPr>
        <w:t>d) Legen Sie fest, wo und wie Sie in der Gruppe Arbeitsergebnisse speichern und austauschen möchten.</w:t>
      </w:r>
    </w:p>
    <w:p w14:paraId="0C9270E9" w14:textId="77777777" w:rsidR="00C06408" w:rsidRDefault="00C06408" w:rsidP="00C7368B">
      <w:pPr>
        <w:rPr>
          <w:lang w:val="de-CH"/>
        </w:rPr>
      </w:pPr>
    </w:p>
    <w:p w14:paraId="14365F88" w14:textId="6DABC723" w:rsidR="00C06408" w:rsidRDefault="00C06408" w:rsidP="00C7368B">
      <w:pPr>
        <w:rPr>
          <w:lang w:val="de-CH"/>
        </w:rPr>
      </w:pPr>
      <w:hyperlink r:id="rId8" w:history="1">
        <w:r w:rsidRPr="009B4AE0">
          <w:rPr>
            <w:rStyle w:val="Hyperlink"/>
            <w:lang w:val="de-CH"/>
          </w:rPr>
          <w:t>https://github.com/Kappa-X/LuckyFlaette</w:t>
        </w:r>
      </w:hyperlink>
    </w:p>
    <w:p w14:paraId="7BAA3411" w14:textId="77777777" w:rsidR="00C06408" w:rsidRPr="006E159B" w:rsidRDefault="00C06408" w:rsidP="00C7368B">
      <w:pPr>
        <w:rPr>
          <w:lang w:val="de-CH"/>
        </w:rPr>
      </w:pPr>
    </w:p>
    <w:p w14:paraId="148C8730" w14:textId="6902657F" w:rsidR="00C7368B" w:rsidRDefault="00C7368B" w:rsidP="00C7368B">
      <w:pPr>
        <w:rPr>
          <w:lang w:val="de-CH"/>
        </w:rPr>
      </w:pPr>
      <w:r w:rsidRPr="006E159B">
        <w:rPr>
          <w:lang w:val="de-CH"/>
        </w:rPr>
        <w:t>e) Erarbeiten Sie sich noch fehlende Grundlagen für das Projekt.</w:t>
      </w:r>
    </w:p>
    <w:p w14:paraId="1BFCA496" w14:textId="77777777" w:rsidR="00C06408" w:rsidRDefault="00C06408" w:rsidP="00C7368B">
      <w:pPr>
        <w:rPr>
          <w:lang w:val="de-CH"/>
        </w:rPr>
      </w:pPr>
    </w:p>
    <w:p w14:paraId="6E2AF994" w14:textId="77777777" w:rsidR="00C7368B" w:rsidRDefault="00C7368B" w:rsidP="00C7368B">
      <w:pPr>
        <w:rPr>
          <w:lang w:val="de-CH"/>
        </w:rPr>
      </w:pPr>
    </w:p>
    <w:tbl>
      <w:tblPr>
        <w:tblStyle w:val="Gitternetztabelle4Akzent1"/>
        <w:tblW w:w="0" w:type="auto"/>
        <w:tblInd w:w="0" w:type="dxa"/>
        <w:tblLook w:val="04A0" w:firstRow="1" w:lastRow="0" w:firstColumn="1" w:lastColumn="0" w:noHBand="0" w:noVBand="1"/>
      </w:tblPr>
      <w:tblGrid>
        <w:gridCol w:w="3107"/>
        <w:gridCol w:w="3108"/>
        <w:gridCol w:w="3108"/>
      </w:tblGrid>
      <w:tr w:rsidR="000B6919" w14:paraId="373550CC" w14:textId="77777777" w:rsidTr="00BA3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14:paraId="73FD8484" w14:textId="77777777" w:rsidR="000B6919" w:rsidRDefault="000B6919" w:rsidP="00BA3478">
            <w:pPr>
              <w:rPr>
                <w:lang w:val="de-CH"/>
              </w:rPr>
            </w:pPr>
            <w:bookmarkStart w:id="0" w:name="_Hlk127350202"/>
            <w:r>
              <w:rPr>
                <w:lang w:val="de-CH"/>
              </w:rPr>
              <w:lastRenderedPageBreak/>
              <w:t>Nr.</w:t>
            </w:r>
          </w:p>
        </w:tc>
        <w:tc>
          <w:tcPr>
            <w:tcW w:w="3108" w:type="dxa"/>
            <w:hideMark/>
          </w:tcPr>
          <w:p w14:paraId="5FD1A886" w14:textId="77777777" w:rsidR="000B6919" w:rsidRDefault="000B6919" w:rsidP="00BA3478">
            <w:pPr>
              <w:cnfStyle w:val="100000000000" w:firstRow="1" w:lastRow="0" w:firstColumn="0" w:lastColumn="0" w:oddVBand="0" w:evenVBand="0" w:oddHBand="0" w:evenHBand="0" w:firstRowFirstColumn="0" w:firstRowLastColumn="0" w:lastRowFirstColumn="0" w:lastRowLastColumn="0"/>
              <w:rPr>
                <w:lang w:val="de-CH"/>
              </w:rPr>
            </w:pPr>
            <w:r>
              <w:rPr>
                <w:lang w:val="de-CH"/>
              </w:rPr>
              <w:t>Anforderung</w:t>
            </w:r>
          </w:p>
        </w:tc>
        <w:tc>
          <w:tcPr>
            <w:tcW w:w="3108" w:type="dxa"/>
            <w:hideMark/>
          </w:tcPr>
          <w:p w14:paraId="093AFE2A" w14:textId="77777777" w:rsidR="000B6919" w:rsidRDefault="000B6919" w:rsidP="00BA3478">
            <w:pPr>
              <w:cnfStyle w:val="100000000000" w:firstRow="1" w:lastRow="0" w:firstColumn="0" w:lastColumn="0" w:oddVBand="0" w:evenVBand="0" w:oddHBand="0" w:evenHBand="0" w:firstRowFirstColumn="0" w:firstRowLastColumn="0" w:lastRowFirstColumn="0" w:lastRowLastColumn="0"/>
            </w:pPr>
            <w:r>
              <w:t xml:space="preserve">Minimal </w:t>
            </w:r>
            <w:proofErr w:type="spellStart"/>
            <w:r>
              <w:t>oder</w:t>
            </w:r>
            <w:proofErr w:type="spellEnd"/>
            <w:r>
              <w:t xml:space="preserve"> nice to have</w:t>
            </w:r>
          </w:p>
        </w:tc>
      </w:tr>
      <w:tr w:rsidR="000B6919" w14:paraId="62208297"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3697D26" w14:textId="16A28618" w:rsidR="000B6919" w:rsidRDefault="000B6919" w:rsidP="00BA3478">
            <w:r>
              <w:t>1</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F2E8E1" w14:textId="77777777" w:rsidR="000B6919" w:rsidRDefault="000B6919" w:rsidP="00BA3478">
            <w:pPr>
              <w:cnfStyle w:val="000000100000" w:firstRow="0" w:lastRow="0" w:firstColumn="0" w:lastColumn="0" w:oddVBand="0" w:evenVBand="0" w:oddHBand="1" w:evenHBand="0" w:firstRowFirstColumn="0" w:firstRowLastColumn="0" w:lastRowFirstColumn="0" w:lastRowLastColumn="0"/>
              <w:rPr>
                <w:lang w:val="de-CH"/>
              </w:rPr>
            </w:pPr>
            <w:r>
              <w:rPr>
                <w:lang w:val="de-CH"/>
              </w:rPr>
              <w:t>Der User kann mit einem Button die Slot-Maschine benutzen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DCE3EC" w14:textId="77777777" w:rsidR="000B6919" w:rsidRDefault="000B6919" w:rsidP="00BA3478">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0B6919" w14:paraId="1452241D"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43EBAFE" w14:textId="73FEF506" w:rsidR="000B6919" w:rsidRDefault="000B6919" w:rsidP="00BA3478">
            <w:r>
              <w:t>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5985779" w14:textId="77777777" w:rsidR="000B6919" w:rsidRDefault="000B6919" w:rsidP="00BA3478">
            <w:pPr>
              <w:cnfStyle w:val="000000000000" w:firstRow="0" w:lastRow="0" w:firstColumn="0" w:lastColumn="0" w:oddVBand="0" w:evenVBand="0" w:oddHBand="0" w:evenHBand="0" w:firstRowFirstColumn="0" w:firstRowLastColumn="0" w:lastRowFirstColumn="0" w:lastRowLastColumn="0"/>
              <w:rPr>
                <w:lang w:val="de-CH"/>
              </w:rPr>
            </w:pPr>
            <w:r>
              <w:rPr>
                <w:lang w:val="de-CH"/>
              </w:rPr>
              <w:t>Der User kann von der Startseite aus zur Spiel Seite</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0609574" w14:textId="77777777" w:rsidR="000B6919" w:rsidRDefault="000B6919" w:rsidP="00BA3478">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0B6919" w14:paraId="723B3433"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E401D04" w14:textId="170ACAC3" w:rsidR="000B6919" w:rsidRDefault="000B6919" w:rsidP="00BA3478">
            <w:pPr>
              <w:rPr>
                <w:lang w:val="de-CH"/>
              </w:rPr>
            </w:pPr>
            <w:r>
              <w:rPr>
                <w:lang w:val="de-CH"/>
              </w:rPr>
              <w:t>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A5F84D" w14:textId="77777777" w:rsidR="000B6919" w:rsidRDefault="000B6919" w:rsidP="00BA347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User kann von der Spielseite zur Startseite </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63389D3" w14:textId="77777777" w:rsidR="000B6919" w:rsidRDefault="000B6919" w:rsidP="00BA3478">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0B6919" w14:paraId="1DD3B698"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44E6C7B" w14:textId="14115DC1" w:rsidR="000B6919" w:rsidRDefault="000B6919" w:rsidP="00BA3478">
            <w:pPr>
              <w:rPr>
                <w:lang w:val="de-CH"/>
              </w:rPr>
            </w:pPr>
            <w:r>
              <w:rPr>
                <w:lang w:val="de-CH"/>
              </w:rPr>
              <w:t>4</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A49083" w14:textId="5FB3E897" w:rsidR="000B6919" w:rsidRDefault="00C06408" w:rsidP="00BA3478">
            <w:pPr>
              <w:cnfStyle w:val="000000000000" w:firstRow="0" w:lastRow="0" w:firstColumn="0" w:lastColumn="0" w:oddVBand="0" w:evenVBand="0" w:oddHBand="0" w:evenHBand="0" w:firstRowFirstColumn="0" w:firstRowLastColumn="0" w:lastRowFirstColumn="0" w:lastRowLastColumn="0"/>
              <w:rPr>
                <w:lang w:val="de-CH"/>
              </w:rPr>
            </w:pPr>
            <w:r>
              <w:rPr>
                <w:lang w:val="de-CH"/>
              </w:rPr>
              <w:t>Die Seite ist übersichtlich gestaltet.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748C5A9" w14:textId="77777777" w:rsidR="000B6919" w:rsidRDefault="000B6919" w:rsidP="00BA3478">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r w:rsidR="000B6919" w14:paraId="0D26F20C"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10A2A9" w14:textId="77777777" w:rsidR="000B6919" w:rsidRDefault="000B6919" w:rsidP="00BA3478">
            <w:pPr>
              <w:rPr>
                <w:lang w:val="de-CH"/>
              </w:rPr>
            </w:pPr>
            <w:r>
              <w:rPr>
                <w:lang w:val="de-CH"/>
              </w:rPr>
              <w:t>5</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3D0523" w14:textId="77777777" w:rsidR="000B6919" w:rsidRDefault="000B6919" w:rsidP="00BA3478">
            <w:pPr>
              <w:cnfStyle w:val="000000100000" w:firstRow="0" w:lastRow="0" w:firstColumn="0" w:lastColumn="0" w:oddVBand="0" w:evenVBand="0" w:oddHBand="1" w:evenHBand="0" w:firstRowFirstColumn="0" w:firstRowLastColumn="0" w:lastRowFirstColumn="0" w:lastRowLastColumn="0"/>
              <w:rPr>
                <w:lang w:val="de-CH"/>
              </w:rPr>
            </w:pPr>
            <w:r>
              <w:rPr>
                <w:lang w:val="de-CH"/>
              </w:rPr>
              <w:t>Der Gewinn/Verlust ist immer anders, je nach dem, was man dreht.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FADE18" w14:textId="77777777" w:rsidR="000B6919" w:rsidRDefault="000B6919" w:rsidP="00BA3478">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0B6919" w14:paraId="0A9078C9"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A207A19" w14:textId="77777777" w:rsidR="000B6919" w:rsidRDefault="000B6919" w:rsidP="00BA3478">
            <w:pPr>
              <w:rPr>
                <w:lang w:val="de-CH"/>
              </w:rPr>
            </w:pPr>
            <w:r>
              <w:rPr>
                <w:lang w:val="de-CH"/>
              </w:rPr>
              <w:t>6</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AF8CC5A" w14:textId="77777777" w:rsidR="000B6919" w:rsidRDefault="000B6919" w:rsidP="00BA3478">
            <w:pPr>
              <w:cnfStyle w:val="000000000000" w:firstRow="0" w:lastRow="0" w:firstColumn="0" w:lastColumn="0" w:oddVBand="0" w:evenVBand="0" w:oddHBand="0" w:evenHBand="0" w:firstRowFirstColumn="0" w:firstRowLastColumn="0" w:lastRowFirstColumn="0" w:lastRowLastColumn="0"/>
              <w:rPr>
                <w:lang w:val="de-CH"/>
              </w:rPr>
            </w:pPr>
            <w:r>
              <w:rPr>
                <w:lang w:val="de-CH"/>
              </w:rPr>
              <w:t>Es gibt eine Infoanzeige wo man sieht was wie viele Punkte gibt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5C4662B" w14:textId="77777777" w:rsidR="000B6919" w:rsidRDefault="000B6919" w:rsidP="00BA3478">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r w:rsidR="000B6919" w14:paraId="23D7CA7B"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3765F8E" w14:textId="77777777" w:rsidR="000B6919" w:rsidRDefault="000B6919" w:rsidP="00BA3478">
            <w:pPr>
              <w:rPr>
                <w:lang w:val="de-CH"/>
              </w:rPr>
            </w:pPr>
            <w:r>
              <w:rPr>
                <w:lang w:val="de-CH"/>
              </w:rPr>
              <w:t>7</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F3CAEB1" w14:textId="77777777" w:rsidR="000B6919" w:rsidRDefault="000B6919" w:rsidP="00BA3478">
            <w:pPr>
              <w:cnfStyle w:val="000000100000" w:firstRow="0" w:lastRow="0" w:firstColumn="0" w:lastColumn="0" w:oddVBand="0" w:evenVBand="0" w:oddHBand="1" w:evenHBand="0" w:firstRowFirstColumn="0" w:firstRowLastColumn="0" w:lastRowFirstColumn="0" w:lastRowLastColumn="0"/>
              <w:rPr>
                <w:lang w:val="de-CH"/>
              </w:rPr>
            </w:pPr>
            <w:r>
              <w:rPr>
                <w:lang w:val="de-CH"/>
              </w:rPr>
              <w:t>Auf der Startseite sieht man verschieden Infos über das Spiel und uns.</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06898D" w14:textId="77777777" w:rsidR="000B6919" w:rsidRDefault="000B6919" w:rsidP="00BA347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r w:rsidR="000B6919" w14:paraId="55137C0D"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87F8583" w14:textId="77777777" w:rsidR="000B6919" w:rsidRDefault="000B6919" w:rsidP="00BA3478">
            <w:pPr>
              <w:rPr>
                <w:lang w:val="de-CH"/>
              </w:rPr>
            </w:pPr>
            <w:r>
              <w:rPr>
                <w:lang w:val="de-CH"/>
              </w:rPr>
              <w:t>8</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F31A83D" w14:textId="73BF060A" w:rsidR="000B6919" w:rsidRDefault="000B6919" w:rsidP="00BA3478">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Das </w:t>
            </w:r>
            <w:r w:rsidR="00C06408">
              <w:rPr>
                <w:lang w:val="de-CH"/>
              </w:rPr>
              <w:t>Login</w:t>
            </w:r>
            <w:r>
              <w:rPr>
                <w:lang w:val="de-CH"/>
              </w:rPr>
              <w:t xml:space="preserve"> interagiert mit einer API</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100818" w14:textId="790DD88D" w:rsidR="000B6919" w:rsidRDefault="00C06408" w:rsidP="00BA3478">
            <w:pPr>
              <w:cnfStyle w:val="000000000000" w:firstRow="0" w:lastRow="0" w:firstColumn="0" w:lastColumn="0" w:oddVBand="0" w:evenVBand="0" w:oddHBand="0" w:evenHBand="0" w:firstRowFirstColumn="0" w:firstRowLastColumn="0" w:lastRowFirstColumn="0" w:lastRowLastColumn="0"/>
              <w:rPr>
                <w:lang w:val="de-CH"/>
              </w:rPr>
            </w:pPr>
            <w:r>
              <w:rPr>
                <w:lang w:val="de-CH"/>
              </w:rPr>
              <w:t>M</w:t>
            </w:r>
            <w:r w:rsidR="000B6919">
              <w:rPr>
                <w:lang w:val="de-CH"/>
              </w:rPr>
              <w:t>inimal</w:t>
            </w:r>
          </w:p>
        </w:tc>
      </w:tr>
      <w:tr w:rsidR="00C06408" w:rsidRPr="00C06408" w14:paraId="5FA954D9"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8003B48" w14:textId="7E28E3F1" w:rsidR="00C06408" w:rsidRDefault="00C06408" w:rsidP="00BA3478">
            <w:pPr>
              <w:rPr>
                <w:lang w:val="de-CH"/>
              </w:rPr>
            </w:pPr>
            <w:r>
              <w:rPr>
                <w:lang w:val="de-CH"/>
              </w:rPr>
              <w:t>9</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BEF2B32" w14:textId="6F3100FD" w:rsidR="00C06408" w:rsidRDefault="00C06408" w:rsidP="00BA347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Mit der </w:t>
            </w:r>
            <w:proofErr w:type="spellStart"/>
            <w:r>
              <w:rPr>
                <w:lang w:val="de-CH"/>
              </w:rPr>
              <w:t>Stop</w:t>
            </w:r>
            <w:proofErr w:type="spellEnd"/>
            <w:r>
              <w:rPr>
                <w:lang w:val="de-CH"/>
              </w:rPr>
              <w:t>-Taste kann man das Drehen vom Slot beenden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1590889" w14:textId="1278F4C8" w:rsidR="00C06408" w:rsidRDefault="00C06408" w:rsidP="00BA3478">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C06408" w:rsidRPr="00C06408" w14:paraId="433EC05B"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1AC128D" w14:textId="401EAD8A" w:rsidR="00C06408" w:rsidRDefault="00C06408" w:rsidP="00BA3478">
            <w:pPr>
              <w:rPr>
                <w:lang w:val="de-CH"/>
              </w:rPr>
            </w:pPr>
            <w:r>
              <w:rPr>
                <w:lang w:val="de-CH"/>
              </w:rPr>
              <w:t>10</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1507CE5" w14:textId="09BF2127" w:rsidR="00C06408" w:rsidRDefault="00C06408" w:rsidP="00BA3478">
            <w:pPr>
              <w:cnfStyle w:val="000000000000" w:firstRow="0" w:lastRow="0" w:firstColumn="0" w:lastColumn="0" w:oddVBand="0" w:evenVBand="0" w:oddHBand="0" w:evenHBand="0" w:firstRowFirstColumn="0" w:firstRowLastColumn="0" w:lastRowFirstColumn="0" w:lastRowLastColumn="0"/>
              <w:rPr>
                <w:lang w:val="de-CH"/>
              </w:rPr>
            </w:pPr>
            <w:r>
              <w:rPr>
                <w:lang w:val="de-CH"/>
              </w:rPr>
              <w:t>Man kann die Geldmenge eingeben, die man einsetzen will.</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7D43695" w14:textId="11F21F20" w:rsidR="00C06408" w:rsidRDefault="00C06408" w:rsidP="00BA3478">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C06408" w:rsidRPr="00C06408" w14:paraId="00CA7215"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3275F17" w14:textId="6C8DDB55" w:rsidR="00C06408" w:rsidRDefault="00C06408" w:rsidP="00BA3478">
            <w:pPr>
              <w:rPr>
                <w:lang w:val="de-CH"/>
              </w:rPr>
            </w:pPr>
            <w:r>
              <w:rPr>
                <w:lang w:val="de-CH"/>
              </w:rPr>
              <w:t>11</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877A2AF" w14:textId="13D3D435" w:rsidR="00C06408" w:rsidRDefault="00D41A8C" w:rsidP="00BA3478">
            <w:pPr>
              <w:cnfStyle w:val="000000100000" w:firstRow="0" w:lastRow="0" w:firstColumn="0" w:lastColumn="0" w:oddVBand="0" w:evenVBand="0" w:oddHBand="1" w:evenHBand="0" w:firstRowFirstColumn="0" w:firstRowLastColumn="0" w:lastRowFirstColumn="0" w:lastRowLastColumn="0"/>
              <w:rPr>
                <w:lang w:val="de-CH"/>
              </w:rPr>
            </w:pPr>
            <w:r>
              <w:rPr>
                <w:lang w:val="de-CH"/>
              </w:rPr>
              <w:t>Es gibt ein Button, wo man die Geldmenge bestätigt</w:t>
            </w:r>
            <w:r w:rsidR="00D6398F">
              <w:rPr>
                <w:lang w:val="de-CH"/>
              </w:rPr>
              <w: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0A90FA8" w14:textId="5C34ED96" w:rsidR="00C06408" w:rsidRDefault="00D41A8C" w:rsidP="00BA3478">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D41A8C" w:rsidRPr="00D41A8C" w14:paraId="052988F1"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457EFEB" w14:textId="6707D36A" w:rsidR="00D41A8C" w:rsidRDefault="00D41A8C" w:rsidP="00BA3478">
            <w:pPr>
              <w:rPr>
                <w:lang w:val="de-CH"/>
              </w:rPr>
            </w:pPr>
            <w:r>
              <w:rPr>
                <w:lang w:val="de-CH"/>
              </w:rPr>
              <w:t>12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9BF225" w14:textId="7D7CE4B9" w:rsidR="00D41A8C" w:rsidRPr="00D41A8C" w:rsidRDefault="00D41A8C" w:rsidP="00BA3478">
            <w:pPr>
              <w:cnfStyle w:val="000000000000" w:firstRow="0" w:lastRow="0" w:firstColumn="0" w:lastColumn="0" w:oddVBand="0" w:evenVBand="0" w:oddHBand="0" w:evenHBand="0" w:firstRowFirstColumn="0" w:firstRowLastColumn="0" w:lastRowFirstColumn="0" w:lastRowLastColumn="0"/>
              <w:rPr>
                <w:lang w:val="de-CH"/>
              </w:rPr>
            </w:pPr>
            <w:r w:rsidRPr="00D41A8C">
              <w:rPr>
                <w:lang w:val="de-CH"/>
              </w:rPr>
              <w:t xml:space="preserve">Mit </w:t>
            </w:r>
            <w:proofErr w:type="spellStart"/>
            <w:r w:rsidRPr="00D41A8C">
              <w:rPr>
                <w:lang w:val="de-CH"/>
              </w:rPr>
              <w:t>WebPlayer</w:t>
            </w:r>
            <w:proofErr w:type="spellEnd"/>
            <w:r w:rsidRPr="00D41A8C">
              <w:rPr>
                <w:lang w:val="de-CH"/>
              </w:rPr>
              <w:t xml:space="preserve"> das Unity Spie</w:t>
            </w:r>
            <w:r>
              <w:rPr>
                <w:lang w:val="de-CH"/>
              </w:rPr>
              <w:t>l auf unsere Seite übernehmen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5A5653D" w14:textId="7D1A08D8" w:rsidR="00D41A8C" w:rsidRPr="00D41A8C" w:rsidRDefault="00D41A8C" w:rsidP="00BA3478">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D41A8C" w:rsidRPr="00D41A8C" w14:paraId="6B942215"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BD4B338" w14:textId="07AEC307" w:rsidR="00D41A8C" w:rsidRDefault="00D41A8C" w:rsidP="00BA3478">
            <w:pPr>
              <w:rPr>
                <w:lang w:val="de-CH"/>
              </w:rPr>
            </w:pPr>
            <w:r>
              <w:rPr>
                <w:lang w:val="de-CH"/>
              </w:rPr>
              <w:t>13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9EC3F7E" w14:textId="309A3010" w:rsidR="00D41A8C" w:rsidRPr="00D41A8C" w:rsidRDefault="00D41A8C" w:rsidP="00BA3478">
            <w:pPr>
              <w:cnfStyle w:val="000000100000" w:firstRow="0" w:lastRow="0" w:firstColumn="0" w:lastColumn="0" w:oddVBand="0" w:evenVBand="0" w:oddHBand="1" w:evenHBand="0" w:firstRowFirstColumn="0" w:firstRowLastColumn="0" w:lastRowFirstColumn="0" w:lastRowLastColumn="0"/>
              <w:rPr>
                <w:lang w:val="de-CH"/>
              </w:rPr>
            </w:pPr>
            <w:r>
              <w:rPr>
                <w:lang w:val="de-CH"/>
              </w:rPr>
              <w:t>Das Nav Menü öffnet sich mit einem Hamburgermenü</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74C7794" w14:textId="24B53C6F" w:rsidR="00D41A8C" w:rsidRDefault="00D41A8C" w:rsidP="00BA347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r w:rsidR="004A1957" w:rsidRPr="00D41A8C" w14:paraId="31C79135"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9960D8B" w14:textId="2147905C" w:rsidR="004A1957" w:rsidRDefault="004A1957" w:rsidP="00BA3478">
            <w:pPr>
              <w:rPr>
                <w:lang w:val="de-CH"/>
              </w:rPr>
            </w:pPr>
            <w:r>
              <w:rPr>
                <w:lang w:val="de-CH"/>
              </w:rPr>
              <w:t>14</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C923E6D" w14:textId="1BC47112" w:rsidR="004A1957" w:rsidRDefault="004A1957" w:rsidP="00BA3478">
            <w:pPr>
              <w:cnfStyle w:val="000000000000" w:firstRow="0" w:lastRow="0" w:firstColumn="0" w:lastColumn="0" w:oddVBand="0" w:evenVBand="0" w:oddHBand="0" w:evenHBand="0" w:firstRowFirstColumn="0" w:firstRowLastColumn="0" w:lastRowFirstColumn="0" w:lastRowLastColumn="0"/>
              <w:rPr>
                <w:lang w:val="de-CH"/>
              </w:rPr>
            </w:pPr>
            <w:r>
              <w:rPr>
                <w:lang w:val="de-CH"/>
              </w:rPr>
              <w:t>Das Registrieren agiert mit der API</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171B206" w14:textId="29A0B7C4" w:rsidR="004A1957" w:rsidRDefault="004A1957" w:rsidP="00BA3478">
            <w:pPr>
              <w:cnfStyle w:val="000000000000" w:firstRow="0" w:lastRow="0" w:firstColumn="0" w:lastColumn="0" w:oddVBand="0" w:evenVBand="0" w:oddHBand="0" w:evenHBand="0" w:firstRowFirstColumn="0" w:firstRowLastColumn="0" w:lastRowFirstColumn="0" w:lastRowLastColumn="0"/>
              <w:rPr>
                <w:lang w:val="de-CH"/>
              </w:rPr>
            </w:pPr>
            <w:r>
              <w:rPr>
                <w:lang w:val="de-CH"/>
              </w:rPr>
              <w:t>Minimal</w:t>
            </w:r>
          </w:p>
        </w:tc>
      </w:tr>
      <w:tr w:rsidR="004A1957" w:rsidRPr="00D41A8C" w14:paraId="6C13E616"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2C0C450" w14:textId="55282F0E" w:rsidR="004A1957" w:rsidRDefault="004A1957" w:rsidP="00BA3478">
            <w:pPr>
              <w:rPr>
                <w:lang w:val="de-CH"/>
              </w:rPr>
            </w:pPr>
            <w:r>
              <w:rPr>
                <w:lang w:val="de-CH"/>
              </w:rPr>
              <w:t xml:space="preserve">15 </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83808F4" w14:textId="58E1F2FD" w:rsidR="004A1957" w:rsidRDefault="004A1957" w:rsidP="00BA3478">
            <w:pPr>
              <w:cnfStyle w:val="000000100000" w:firstRow="0" w:lastRow="0" w:firstColumn="0" w:lastColumn="0" w:oddVBand="0" w:evenVBand="0" w:oddHBand="1" w:evenHBand="0" w:firstRowFirstColumn="0" w:firstRowLastColumn="0" w:lastRowFirstColumn="0" w:lastRowLastColumn="0"/>
              <w:rPr>
                <w:lang w:val="de-CH"/>
              </w:rPr>
            </w:pPr>
            <w:r>
              <w:rPr>
                <w:lang w:val="de-CH"/>
              </w:rPr>
              <w:t>Das Passwortändern agiert mit der API</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8BC54F3" w14:textId="14816FCD" w:rsidR="004A1957" w:rsidRDefault="004A1957" w:rsidP="00BA3478">
            <w:pPr>
              <w:cnfStyle w:val="000000100000" w:firstRow="0" w:lastRow="0" w:firstColumn="0" w:lastColumn="0" w:oddVBand="0" w:evenVBand="0" w:oddHBand="1" w:evenHBand="0" w:firstRowFirstColumn="0" w:firstRowLastColumn="0" w:lastRowFirstColumn="0" w:lastRowLastColumn="0"/>
              <w:rPr>
                <w:lang w:val="de-CH"/>
              </w:rPr>
            </w:pPr>
            <w:r>
              <w:rPr>
                <w:lang w:val="de-CH"/>
              </w:rPr>
              <w:t>Minimal</w:t>
            </w:r>
          </w:p>
        </w:tc>
      </w:tr>
      <w:tr w:rsidR="004A1957" w:rsidRPr="00D41A8C" w14:paraId="4F84BCA9"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208C2AC" w14:textId="64D48FFB" w:rsidR="004A1957" w:rsidRDefault="004A1957" w:rsidP="00BA3478">
            <w:pPr>
              <w:rPr>
                <w:lang w:val="de-CH"/>
              </w:rPr>
            </w:pPr>
            <w:r>
              <w:rPr>
                <w:lang w:val="de-CH"/>
              </w:rPr>
              <w:t xml:space="preserve">16 </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5212B09" w14:textId="3C5510CA" w:rsidR="004A1957" w:rsidRDefault="004A1957" w:rsidP="00BA3478">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Dem aktuellen Benutzer </w:t>
            </w:r>
            <w:r w:rsidR="00D6398F">
              <w:rPr>
                <w:lang w:val="de-CH"/>
              </w:rPr>
              <w:t>werden</w:t>
            </w:r>
            <w:r>
              <w:rPr>
                <w:lang w:val="de-CH"/>
              </w:rPr>
              <w:t xml:space="preserve"> seine Geldmenge und Username auf der Hauptseite angezeigt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47CB6FC" w14:textId="2E5CC8A0" w:rsidR="004A1957" w:rsidRDefault="004A1957" w:rsidP="00BA3478">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Nice </w:t>
            </w:r>
            <w:proofErr w:type="spellStart"/>
            <w:r>
              <w:rPr>
                <w:lang w:val="de-CH"/>
              </w:rPr>
              <w:t>to</w:t>
            </w:r>
            <w:proofErr w:type="spellEnd"/>
            <w:r>
              <w:rPr>
                <w:lang w:val="de-CH"/>
              </w:rPr>
              <w:t xml:space="preserve"> </w:t>
            </w:r>
            <w:proofErr w:type="spellStart"/>
            <w:r>
              <w:rPr>
                <w:lang w:val="de-CH"/>
              </w:rPr>
              <w:t>have</w:t>
            </w:r>
            <w:proofErr w:type="spellEnd"/>
          </w:p>
        </w:tc>
      </w:tr>
    </w:tbl>
    <w:bookmarkEnd w:id="0"/>
    <w:p w14:paraId="7F7C5A3A" w14:textId="77777777" w:rsidR="00C7368B" w:rsidRPr="00363940" w:rsidRDefault="00C7368B" w:rsidP="00C7368B">
      <w:pPr>
        <w:pStyle w:val="berschrift3"/>
        <w:rPr>
          <w:lang w:val="de-CH"/>
        </w:rPr>
      </w:pPr>
      <w:r w:rsidRPr="00363940">
        <w:rPr>
          <w:lang w:val="de-CH"/>
        </w:rPr>
        <w:t>2) Planen</w:t>
      </w:r>
      <w:bookmarkStart w:id="1" w:name="_Hlk16941731"/>
    </w:p>
    <w:p w14:paraId="609E6811" w14:textId="77777777" w:rsidR="00C7368B" w:rsidRPr="006E159B" w:rsidRDefault="00C7368B" w:rsidP="00C7368B">
      <w:pPr>
        <w:rPr>
          <w:lang w:val="de-CH"/>
        </w:rPr>
      </w:pPr>
      <w:r w:rsidRPr="006E159B">
        <w:rPr>
          <w:lang w:val="de-CH"/>
        </w:rPr>
        <w:t>a) Teilen Sie das Projekt in klare, einzelne Aufgaben auf («Arbeitspakete»).</w:t>
      </w:r>
    </w:p>
    <w:p w14:paraId="380B3DE7" w14:textId="77777777" w:rsidR="00C7368B" w:rsidRPr="006E159B" w:rsidRDefault="00C7368B" w:rsidP="00C7368B">
      <w:pPr>
        <w:rPr>
          <w:lang w:val="de-CH"/>
        </w:rPr>
      </w:pPr>
      <w:r w:rsidRPr="006E159B">
        <w:rPr>
          <w:lang w:val="de-CH"/>
        </w:rPr>
        <w:t>b) Verteilen Sie diese Arbeiten an die Gruppenmitglieder und setzen Sie für jede Arbeit ein Abschlussdatum fest, dass mit dem Plan Ihrer Klasse übereinstimmt.</w:t>
      </w:r>
    </w:p>
    <w:p w14:paraId="225285B6" w14:textId="3AFD068C" w:rsidR="00C7368B" w:rsidRDefault="00C7368B" w:rsidP="00C7368B">
      <w:pPr>
        <w:rPr>
          <w:lang w:val="de-CH"/>
        </w:rPr>
      </w:pPr>
      <w:r w:rsidRPr="006E159B">
        <w:rPr>
          <w:lang w:val="de-CH"/>
        </w:rPr>
        <w:t xml:space="preserve">c) Erstellen Sie eine </w:t>
      </w:r>
      <w:proofErr w:type="spellStart"/>
      <w:r w:rsidRPr="006E159B">
        <w:rPr>
          <w:lang w:val="de-CH"/>
        </w:rPr>
        <w:t>ToDo</w:t>
      </w:r>
      <w:proofErr w:type="spellEnd"/>
      <w:r w:rsidRPr="006E159B">
        <w:rPr>
          <w:lang w:val="de-CH"/>
        </w:rPr>
        <w:t>-Liste mit verantwortlicher Person, Arbeitspaket und Abschlussdatum für das ganze Projekt.</w:t>
      </w:r>
    </w:p>
    <w:p w14:paraId="17F0FDE8" w14:textId="1628413F" w:rsidR="004A1957" w:rsidRDefault="004A1957" w:rsidP="00C7368B">
      <w:pPr>
        <w:rPr>
          <w:lang w:val="de-CH"/>
        </w:rPr>
      </w:pPr>
    </w:p>
    <w:p w14:paraId="215BC5C9" w14:textId="493FAE8A" w:rsidR="004A1957" w:rsidRDefault="004A1957" w:rsidP="00C7368B">
      <w:pPr>
        <w:rPr>
          <w:lang w:val="de-CH"/>
        </w:rPr>
      </w:pPr>
    </w:p>
    <w:p w14:paraId="2B17B296" w14:textId="77777777" w:rsidR="004A1957" w:rsidRDefault="004A1957" w:rsidP="00C7368B">
      <w:pPr>
        <w:rPr>
          <w:lang w:val="de-CH"/>
        </w:rPr>
      </w:pPr>
    </w:p>
    <w:p w14:paraId="182B05A4" w14:textId="77777777" w:rsidR="00D41A8C" w:rsidRPr="006E159B" w:rsidRDefault="00D41A8C" w:rsidP="00C7368B">
      <w:pPr>
        <w:rPr>
          <w:lang w:val="de-CH"/>
        </w:rPr>
      </w:pPr>
    </w:p>
    <w:p w14:paraId="52E052D6" w14:textId="78AAB153" w:rsidR="00C7368B" w:rsidRDefault="00C7368B" w:rsidP="00C7368B">
      <w:pPr>
        <w:rPr>
          <w:lang w:val="de-CH"/>
        </w:rPr>
      </w:pPr>
    </w:p>
    <w:tbl>
      <w:tblPr>
        <w:tblStyle w:val="Gitternetztabelle4Akzent1"/>
        <w:tblW w:w="0" w:type="auto"/>
        <w:tblInd w:w="0" w:type="dxa"/>
        <w:tblLook w:val="04A0" w:firstRow="1" w:lastRow="0" w:firstColumn="1" w:lastColumn="0" w:noHBand="0" w:noVBand="1"/>
      </w:tblPr>
      <w:tblGrid>
        <w:gridCol w:w="3107"/>
        <w:gridCol w:w="3108"/>
        <w:gridCol w:w="3108"/>
      </w:tblGrid>
      <w:tr w:rsidR="000B6919" w14:paraId="4DAA3742" w14:textId="77777777" w:rsidTr="00BA3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14:paraId="2939DA98" w14:textId="77777777" w:rsidR="000B6919" w:rsidRDefault="000B6919" w:rsidP="00BA3478">
            <w:pPr>
              <w:rPr>
                <w:lang w:val="de-CH"/>
              </w:rPr>
            </w:pPr>
            <w:r>
              <w:rPr>
                <w:lang w:val="de-CH"/>
              </w:rPr>
              <w:t>Arbeitspaket</w:t>
            </w:r>
          </w:p>
        </w:tc>
        <w:tc>
          <w:tcPr>
            <w:tcW w:w="3108" w:type="dxa"/>
            <w:hideMark/>
          </w:tcPr>
          <w:p w14:paraId="2B83CBCB" w14:textId="77777777" w:rsidR="000B6919" w:rsidRDefault="000B6919" w:rsidP="00BA3478">
            <w:pPr>
              <w:cnfStyle w:val="100000000000" w:firstRow="1" w:lastRow="0" w:firstColumn="0" w:lastColumn="0" w:oddVBand="0" w:evenVBand="0" w:oddHBand="0" w:evenHBand="0" w:firstRowFirstColumn="0" w:firstRowLastColumn="0" w:lastRowFirstColumn="0" w:lastRowLastColumn="0"/>
              <w:rPr>
                <w:lang w:val="de-CH"/>
              </w:rPr>
            </w:pPr>
            <w:r>
              <w:rPr>
                <w:lang w:val="de-CH"/>
              </w:rPr>
              <w:t>Datum</w:t>
            </w:r>
          </w:p>
        </w:tc>
        <w:tc>
          <w:tcPr>
            <w:tcW w:w="3108" w:type="dxa"/>
            <w:hideMark/>
          </w:tcPr>
          <w:p w14:paraId="7A2DE4AA" w14:textId="77777777" w:rsidR="000B6919" w:rsidRDefault="000B6919" w:rsidP="00BA3478">
            <w:pPr>
              <w:cnfStyle w:val="100000000000" w:firstRow="1" w:lastRow="0" w:firstColumn="0" w:lastColumn="0" w:oddVBand="0" w:evenVBand="0" w:oddHBand="0" w:evenHBand="0" w:firstRowFirstColumn="0" w:firstRowLastColumn="0" w:lastRowFirstColumn="0" w:lastRowLastColumn="0"/>
              <w:rPr>
                <w:lang w:val="de-CH"/>
              </w:rPr>
            </w:pPr>
            <w:r>
              <w:rPr>
                <w:lang w:val="de-CH"/>
              </w:rPr>
              <w:t>Gruppenmitglied</w:t>
            </w:r>
          </w:p>
        </w:tc>
      </w:tr>
      <w:tr w:rsidR="00D41A8C" w14:paraId="7F1D05CD"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616AF3A" w14:textId="16F5BFF4" w:rsidR="00D41A8C" w:rsidRDefault="00D41A8C" w:rsidP="00D41A8C">
            <w:pPr>
              <w:rPr>
                <w:lang w:val="de-CH"/>
              </w:rPr>
            </w:pPr>
            <w:r>
              <w:rPr>
                <w:lang w:val="de-CH"/>
              </w:rPr>
              <w:t>Die Startseite erstellen mit HTML und CSS</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4D0C26" w14:textId="2CB561B2" w:rsidR="00D41A8C" w:rsidRDefault="004A1957" w:rsidP="00D41A8C">
            <w:pPr>
              <w:cnfStyle w:val="000000100000" w:firstRow="0" w:lastRow="0" w:firstColumn="0" w:lastColumn="0" w:oddVBand="0" w:evenVBand="0" w:oddHBand="1" w:evenHBand="0" w:firstRowFirstColumn="0" w:firstRowLastColumn="0" w:lastRowFirstColumn="0" w:lastRowLastColumn="0"/>
              <w:rPr>
                <w:lang w:val="de-CH"/>
              </w:rPr>
            </w:pPr>
            <w:r>
              <w:rPr>
                <w:lang w:val="de-CH"/>
              </w:rPr>
              <w:t>21.12.2022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D803F7" w14:textId="77777777" w:rsidR="00D41A8C" w:rsidRDefault="00D41A8C" w:rsidP="00D41A8C">
            <w:pPr>
              <w:cnfStyle w:val="000000100000" w:firstRow="0" w:lastRow="0" w:firstColumn="0" w:lastColumn="0" w:oddVBand="0" w:evenVBand="0" w:oddHBand="1" w:evenHBand="0" w:firstRowFirstColumn="0" w:firstRowLastColumn="0" w:lastRowFirstColumn="0" w:lastRowLastColumn="0"/>
              <w:rPr>
                <w:lang w:val="de-CH"/>
              </w:rPr>
            </w:pPr>
            <w:r>
              <w:rPr>
                <w:lang w:val="de-CH"/>
              </w:rPr>
              <w:t>Florian Portmann/Valentino Belluscio</w:t>
            </w:r>
          </w:p>
        </w:tc>
      </w:tr>
      <w:tr w:rsidR="00D41A8C" w14:paraId="0D2036C4"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77478F8" w14:textId="2AC0E099" w:rsidR="00D41A8C" w:rsidRDefault="00D41A8C" w:rsidP="00D41A8C">
            <w:pPr>
              <w:rPr>
                <w:lang w:val="de-CH"/>
              </w:rPr>
            </w:pPr>
            <w:r>
              <w:rPr>
                <w:lang w:val="de-CH"/>
              </w:rPr>
              <w:t>Die Gameseite erstellen mit HTML und CSS</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A51805B" w14:textId="1E77F218" w:rsidR="00D41A8C" w:rsidRDefault="004A1957" w:rsidP="00D41A8C">
            <w:pPr>
              <w:cnfStyle w:val="000000000000" w:firstRow="0" w:lastRow="0" w:firstColumn="0" w:lastColumn="0" w:oddVBand="0" w:evenVBand="0" w:oddHBand="0" w:evenHBand="0" w:firstRowFirstColumn="0" w:firstRowLastColumn="0" w:lastRowFirstColumn="0" w:lastRowLastColumn="0"/>
              <w:rPr>
                <w:lang w:val="de-CH"/>
              </w:rPr>
            </w:pPr>
            <w:r>
              <w:rPr>
                <w:lang w:val="de-CH"/>
              </w:rPr>
              <w:t>11</w:t>
            </w:r>
            <w:r w:rsidR="00D41A8C" w:rsidRPr="009321F5">
              <w:rPr>
                <w:lang w:val="de-CH"/>
              </w:rPr>
              <w:t>.</w:t>
            </w:r>
            <w:r>
              <w:rPr>
                <w:lang w:val="de-CH"/>
              </w:rPr>
              <w:t>01</w:t>
            </w:r>
            <w:r w:rsidR="00D41A8C" w:rsidRPr="009321F5">
              <w:rPr>
                <w:lang w:val="de-CH"/>
              </w:rPr>
              <w:t>.2023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3B62116" w14:textId="77777777" w:rsidR="00D41A8C" w:rsidRDefault="00D41A8C" w:rsidP="00D41A8C">
            <w:pPr>
              <w:cnfStyle w:val="000000000000" w:firstRow="0" w:lastRow="0" w:firstColumn="0" w:lastColumn="0" w:oddVBand="0" w:evenVBand="0" w:oddHBand="0" w:evenHBand="0" w:firstRowFirstColumn="0" w:firstRowLastColumn="0" w:lastRowFirstColumn="0" w:lastRowLastColumn="0"/>
              <w:rPr>
                <w:lang w:val="de-CH"/>
              </w:rPr>
            </w:pPr>
            <w:r>
              <w:rPr>
                <w:lang w:val="de-CH"/>
              </w:rPr>
              <w:t>Florian Portmann/Valentino Belluscio</w:t>
            </w:r>
          </w:p>
        </w:tc>
      </w:tr>
      <w:tr w:rsidR="00D41A8C" w14:paraId="04382A9C" w14:textId="77777777" w:rsidTr="004A1957">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9B82550" w14:textId="77777777" w:rsidR="00D41A8C" w:rsidRDefault="00D41A8C" w:rsidP="00D41A8C">
            <w:pPr>
              <w:rPr>
                <w:lang w:val="de-CH"/>
              </w:rPr>
            </w:pPr>
            <w:r>
              <w:rPr>
                <w:lang w:val="de-CH"/>
              </w:rPr>
              <w:t>Dokumentation erstellen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87C2822" w14:textId="70526A67" w:rsidR="00D41A8C" w:rsidRDefault="004A1957" w:rsidP="00D41A8C">
            <w:pPr>
              <w:cnfStyle w:val="000000100000" w:firstRow="0" w:lastRow="0" w:firstColumn="0" w:lastColumn="0" w:oddVBand="0" w:evenVBand="0" w:oddHBand="1" w:evenHBand="0" w:firstRowFirstColumn="0" w:firstRowLastColumn="0" w:lastRowFirstColumn="0" w:lastRowLastColumn="0"/>
              <w:rPr>
                <w:lang w:val="de-CH"/>
              </w:rPr>
            </w:pPr>
            <w:r>
              <w:rPr>
                <w:lang w:val="de-CH"/>
              </w:rPr>
              <w:t>25.01.2023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1C716C" w14:textId="4BE9E39B" w:rsidR="00D41A8C" w:rsidRDefault="00D41A8C" w:rsidP="00D41A8C">
            <w:pPr>
              <w:cnfStyle w:val="000000100000" w:firstRow="0" w:lastRow="0" w:firstColumn="0" w:lastColumn="0" w:oddVBand="0" w:evenVBand="0" w:oddHBand="1" w:evenHBand="0" w:firstRowFirstColumn="0" w:firstRowLastColumn="0" w:lastRowFirstColumn="0" w:lastRowLastColumn="0"/>
              <w:rPr>
                <w:lang w:val="de-CH"/>
              </w:rPr>
            </w:pPr>
            <w:r>
              <w:rPr>
                <w:lang w:val="de-CH"/>
              </w:rPr>
              <w:t>Valentino Belluscio</w:t>
            </w:r>
            <w:r w:rsidR="004A1957">
              <w:rPr>
                <w:lang w:val="de-CH"/>
              </w:rPr>
              <w:t>/</w:t>
            </w:r>
            <w:r w:rsidR="001366A6">
              <w:rPr>
                <w:lang w:val="de-CH"/>
              </w:rPr>
              <w:t>Florian Portmann</w:t>
            </w:r>
          </w:p>
        </w:tc>
      </w:tr>
      <w:tr w:rsidR="00D41A8C" w:rsidRPr="00D41A8C" w14:paraId="22A8893A"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925A5F9" w14:textId="28F2FF0C" w:rsidR="00D41A8C" w:rsidRPr="00D41A8C" w:rsidRDefault="00D41A8C" w:rsidP="00D41A8C">
            <w:pPr>
              <w:rPr>
                <w:lang w:val="de-CH"/>
              </w:rPr>
            </w:pPr>
            <w:r w:rsidRPr="00D41A8C">
              <w:rPr>
                <w:lang w:val="de-CH"/>
              </w:rPr>
              <w:t xml:space="preserve">Mit </w:t>
            </w:r>
            <w:proofErr w:type="spellStart"/>
            <w:r w:rsidRPr="00D41A8C">
              <w:rPr>
                <w:lang w:val="de-CH"/>
              </w:rPr>
              <w:t>WebPlayer</w:t>
            </w:r>
            <w:proofErr w:type="spellEnd"/>
            <w:r w:rsidRPr="00D41A8C">
              <w:rPr>
                <w:lang w:val="de-CH"/>
              </w:rPr>
              <w:t xml:space="preserve"> das Unity S</w:t>
            </w:r>
            <w:r>
              <w:rPr>
                <w:lang w:val="de-CH"/>
              </w:rPr>
              <w:t>piel auf die Spielseite hochladen</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45D397E" w14:textId="1C68FF86" w:rsidR="00D41A8C" w:rsidRPr="00D41A8C" w:rsidRDefault="004A1957" w:rsidP="00D41A8C">
            <w:pPr>
              <w:cnfStyle w:val="000000000000" w:firstRow="0" w:lastRow="0" w:firstColumn="0" w:lastColumn="0" w:oddVBand="0" w:evenVBand="0" w:oddHBand="0" w:evenHBand="0" w:firstRowFirstColumn="0" w:firstRowLastColumn="0" w:lastRowFirstColumn="0" w:lastRowLastColumn="0"/>
              <w:rPr>
                <w:lang w:val="de-CH"/>
              </w:rPr>
            </w:pPr>
            <w:r>
              <w:rPr>
                <w:lang w:val="de-CH"/>
              </w:rPr>
              <w:t>1</w:t>
            </w:r>
            <w:r w:rsidR="001366A6">
              <w:rPr>
                <w:lang w:val="de-CH"/>
              </w:rPr>
              <w:t>8</w:t>
            </w:r>
            <w:r w:rsidRPr="009321F5">
              <w:rPr>
                <w:lang w:val="de-CH"/>
              </w:rPr>
              <w:t>.</w:t>
            </w:r>
            <w:r>
              <w:rPr>
                <w:lang w:val="de-CH"/>
              </w:rPr>
              <w:t>01</w:t>
            </w:r>
            <w:r w:rsidRPr="009321F5">
              <w:rPr>
                <w:lang w:val="de-CH"/>
              </w:rPr>
              <w:t>.2023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773704F" w14:textId="06159267" w:rsidR="00D41A8C" w:rsidRPr="00D41A8C" w:rsidRDefault="00D41A8C" w:rsidP="00D41A8C">
            <w:pPr>
              <w:cnfStyle w:val="000000000000" w:firstRow="0" w:lastRow="0" w:firstColumn="0" w:lastColumn="0" w:oddVBand="0" w:evenVBand="0" w:oddHBand="0" w:evenHBand="0" w:firstRowFirstColumn="0" w:firstRowLastColumn="0" w:lastRowFirstColumn="0" w:lastRowLastColumn="0"/>
              <w:rPr>
                <w:lang w:val="de-CH"/>
              </w:rPr>
            </w:pPr>
            <w:r>
              <w:rPr>
                <w:lang w:val="de-CH"/>
              </w:rPr>
              <w:t>Florian Portmann/Valentino Belluscio</w:t>
            </w:r>
          </w:p>
        </w:tc>
      </w:tr>
      <w:tr w:rsidR="004A1957" w:rsidRPr="00D41A8C" w14:paraId="5CED119B"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1E48BA8" w14:textId="02AE06BF" w:rsidR="004A1957" w:rsidRDefault="004A1957" w:rsidP="00D41A8C">
            <w:pPr>
              <w:rPr>
                <w:lang w:val="de-CH"/>
              </w:rPr>
            </w:pPr>
            <w:r>
              <w:rPr>
                <w:lang w:val="de-CH"/>
              </w:rPr>
              <w:t xml:space="preserve">Design erstellen für </w:t>
            </w:r>
            <w:proofErr w:type="spellStart"/>
            <w:r>
              <w:rPr>
                <w:lang w:val="de-CH"/>
              </w:rPr>
              <w:t>SlotMaschiene</w:t>
            </w:r>
            <w:proofErr w:type="spellEnd"/>
            <w:r>
              <w:rPr>
                <w:lang w:val="de-CH"/>
              </w:rPr>
              <w:t xml:space="preserve"> auf Unity</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7CE68A6" w14:textId="611D1A7A" w:rsidR="004A1957" w:rsidRPr="009321F5" w:rsidRDefault="004A1957" w:rsidP="00D41A8C">
            <w:pPr>
              <w:cnfStyle w:val="000000100000" w:firstRow="0" w:lastRow="0" w:firstColumn="0" w:lastColumn="0" w:oddVBand="0" w:evenVBand="0" w:oddHBand="1" w:evenHBand="0" w:firstRowFirstColumn="0" w:firstRowLastColumn="0" w:lastRowFirstColumn="0" w:lastRowLastColumn="0"/>
              <w:rPr>
                <w:lang w:val="de-CH"/>
              </w:rPr>
            </w:pPr>
            <w:r>
              <w:rPr>
                <w:lang w:val="de-CH"/>
              </w:rPr>
              <w:t>21.12.2022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4918020" w14:textId="3F52DA77" w:rsidR="004A1957" w:rsidRDefault="004A1957" w:rsidP="00D41A8C">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r>
      <w:tr w:rsidR="00D41A8C" w:rsidRPr="00D41A8C" w14:paraId="50410AE6"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8884ADC" w14:textId="50DE6FD6" w:rsidR="00D41A8C" w:rsidRPr="00D41A8C" w:rsidRDefault="00D41A8C" w:rsidP="00D41A8C">
            <w:pPr>
              <w:rPr>
                <w:lang w:val="de-CH"/>
              </w:rPr>
            </w:pPr>
            <w:proofErr w:type="spellStart"/>
            <w:r>
              <w:rPr>
                <w:lang w:val="de-CH"/>
              </w:rPr>
              <w:t>SlotMaschine</w:t>
            </w:r>
            <w:proofErr w:type="spellEnd"/>
            <w:r>
              <w:rPr>
                <w:lang w:val="de-CH"/>
              </w:rPr>
              <w:t xml:space="preserve"> mit Unity erstellen (Grundaufbau)</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FACB064" w14:textId="47D164F0" w:rsidR="00D41A8C" w:rsidRPr="00D41A8C" w:rsidRDefault="004A1957" w:rsidP="00D41A8C">
            <w:pPr>
              <w:cnfStyle w:val="000000000000" w:firstRow="0" w:lastRow="0" w:firstColumn="0" w:lastColumn="0" w:oddVBand="0" w:evenVBand="0" w:oddHBand="0" w:evenHBand="0" w:firstRowFirstColumn="0" w:firstRowLastColumn="0" w:lastRowFirstColumn="0" w:lastRowLastColumn="0"/>
              <w:rPr>
                <w:lang w:val="de-CH"/>
              </w:rPr>
            </w:pPr>
            <w:r>
              <w:rPr>
                <w:lang w:val="de-CH"/>
              </w:rPr>
              <w:t>11</w:t>
            </w:r>
            <w:r w:rsidRPr="009321F5">
              <w:rPr>
                <w:lang w:val="de-CH"/>
              </w:rPr>
              <w:t>.</w:t>
            </w:r>
            <w:r>
              <w:rPr>
                <w:lang w:val="de-CH"/>
              </w:rPr>
              <w:t>01</w:t>
            </w:r>
            <w:r w:rsidRPr="009321F5">
              <w:rPr>
                <w:lang w:val="de-CH"/>
              </w:rPr>
              <w:t>.2023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EF7B756" w14:textId="5DFB5CA7" w:rsidR="00D41A8C" w:rsidRDefault="00D41A8C" w:rsidP="00D41A8C">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r>
      <w:tr w:rsidR="00D41A8C" w:rsidRPr="00D41A8C" w14:paraId="38381678"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CD12063" w14:textId="280AB597" w:rsidR="00D41A8C" w:rsidRDefault="00D41A8C" w:rsidP="00D41A8C">
            <w:pPr>
              <w:rPr>
                <w:lang w:val="de-CH"/>
              </w:rPr>
            </w:pPr>
            <w:r>
              <w:rPr>
                <w:lang w:val="de-CH"/>
              </w:rPr>
              <w:t>Multiplikator für Slot erstellen mit Unity</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DD4666F" w14:textId="591D49C7" w:rsidR="00D41A8C" w:rsidRPr="009321F5" w:rsidRDefault="004A1957" w:rsidP="00D41A8C">
            <w:pPr>
              <w:cnfStyle w:val="000000100000" w:firstRow="0" w:lastRow="0" w:firstColumn="0" w:lastColumn="0" w:oddVBand="0" w:evenVBand="0" w:oddHBand="1" w:evenHBand="0" w:firstRowFirstColumn="0" w:firstRowLastColumn="0" w:lastRowFirstColumn="0" w:lastRowLastColumn="0"/>
              <w:rPr>
                <w:lang w:val="de-CH"/>
              </w:rPr>
            </w:pPr>
            <w:r>
              <w:rPr>
                <w:lang w:val="de-CH"/>
              </w:rPr>
              <w:t>18.01.2023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86A7C87" w14:textId="01F6F679" w:rsidR="00D41A8C" w:rsidRDefault="00D41A8C" w:rsidP="00D41A8C">
            <w:pPr>
              <w:cnfStyle w:val="000000100000" w:firstRow="0" w:lastRow="0" w:firstColumn="0" w:lastColumn="0" w:oddVBand="0" w:evenVBand="0" w:oddHBand="1" w:evenHBand="0" w:firstRowFirstColumn="0" w:firstRowLastColumn="0" w:lastRowFirstColumn="0" w:lastRowLastColumn="0"/>
              <w:rPr>
                <w:lang w:val="de-CH"/>
              </w:rPr>
            </w:pPr>
            <w:r>
              <w:rPr>
                <w:lang w:val="de-CH"/>
              </w:rPr>
              <w:t>Finn Neiger</w:t>
            </w:r>
          </w:p>
        </w:tc>
      </w:tr>
      <w:tr w:rsidR="004A1957" w:rsidRPr="00D41A8C" w14:paraId="1C32056A"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2788643" w14:textId="26DC4312" w:rsidR="004A1957" w:rsidRDefault="004A1957" w:rsidP="004A1957">
            <w:pPr>
              <w:rPr>
                <w:lang w:val="de-CH"/>
              </w:rPr>
            </w:pPr>
            <w:r>
              <w:rPr>
                <w:lang w:val="de-CH"/>
              </w:rPr>
              <w:t>Geld-Setz-Funktion erstellen mit Unity</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4C3AD4E" w14:textId="3807C668" w:rsidR="004A1957" w:rsidRPr="009321F5" w:rsidRDefault="004A1957" w:rsidP="004A1957">
            <w:pPr>
              <w:cnfStyle w:val="000000000000" w:firstRow="0" w:lastRow="0" w:firstColumn="0" w:lastColumn="0" w:oddVBand="0" w:evenVBand="0" w:oddHBand="0" w:evenHBand="0" w:firstRowFirstColumn="0" w:firstRowLastColumn="0" w:lastRowFirstColumn="0" w:lastRowLastColumn="0"/>
              <w:rPr>
                <w:lang w:val="de-CH"/>
              </w:rPr>
            </w:pPr>
            <w:r>
              <w:rPr>
                <w:lang w:val="de-CH"/>
              </w:rPr>
              <w:t>25.01.2023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1DC5192" w14:textId="0EBE1D37" w:rsidR="004A1957" w:rsidRDefault="004A1957" w:rsidP="004A1957">
            <w:pPr>
              <w:cnfStyle w:val="000000000000" w:firstRow="0" w:lastRow="0" w:firstColumn="0" w:lastColumn="0" w:oddVBand="0" w:evenVBand="0" w:oddHBand="0" w:evenHBand="0" w:firstRowFirstColumn="0" w:firstRowLastColumn="0" w:lastRowFirstColumn="0" w:lastRowLastColumn="0"/>
              <w:rPr>
                <w:lang w:val="de-CH"/>
              </w:rPr>
            </w:pPr>
            <w:r>
              <w:rPr>
                <w:lang w:val="de-CH"/>
              </w:rPr>
              <w:t>Finn Neiger</w:t>
            </w:r>
          </w:p>
        </w:tc>
      </w:tr>
      <w:tr w:rsidR="004A1957" w:rsidRPr="00D41A8C" w14:paraId="018AA4D8"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F40064D" w14:textId="4A4AC03A" w:rsidR="004A1957" w:rsidRDefault="004A1957" w:rsidP="004A1957">
            <w:pPr>
              <w:rPr>
                <w:lang w:val="de-CH"/>
              </w:rPr>
            </w:pPr>
            <w:r>
              <w:rPr>
                <w:lang w:val="de-CH"/>
              </w:rPr>
              <w:t>API mit Login, Registrieren und Passwort ändern erstellt</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63E8C91" w14:textId="0A4B3F5B" w:rsidR="004A1957" w:rsidRPr="009321F5" w:rsidRDefault="004A1957" w:rsidP="004A1957">
            <w:pPr>
              <w:cnfStyle w:val="000000100000" w:firstRow="0" w:lastRow="0" w:firstColumn="0" w:lastColumn="0" w:oddVBand="0" w:evenVBand="0" w:oddHBand="1" w:evenHBand="0" w:firstRowFirstColumn="0" w:firstRowLastColumn="0" w:lastRowFirstColumn="0" w:lastRowLastColumn="0"/>
              <w:rPr>
                <w:lang w:val="de-CH"/>
              </w:rPr>
            </w:pPr>
            <w:r>
              <w:rPr>
                <w:lang w:val="de-CH"/>
              </w:rPr>
              <w:t>21.12.2022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8A3734A" w14:textId="3DD0C7A1" w:rsidR="004A1957" w:rsidRDefault="004A1957" w:rsidP="004A1957">
            <w:pPr>
              <w:cnfStyle w:val="000000100000" w:firstRow="0" w:lastRow="0" w:firstColumn="0" w:lastColumn="0" w:oddVBand="0" w:evenVBand="0" w:oddHBand="1" w:evenHBand="0" w:firstRowFirstColumn="0" w:firstRowLastColumn="0" w:lastRowFirstColumn="0" w:lastRowLastColumn="0"/>
              <w:rPr>
                <w:lang w:val="de-CH"/>
              </w:rPr>
            </w:pPr>
            <w:r>
              <w:rPr>
                <w:lang w:val="de-CH"/>
              </w:rPr>
              <w:t>Vin Appenzeller</w:t>
            </w:r>
          </w:p>
        </w:tc>
      </w:tr>
      <w:tr w:rsidR="004A1957" w:rsidRPr="00D41A8C" w14:paraId="473F977F"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03B3965" w14:textId="7BF95414" w:rsidR="004A1957" w:rsidRDefault="004A1957" w:rsidP="004A1957">
            <w:pPr>
              <w:rPr>
                <w:lang w:val="de-CH"/>
              </w:rPr>
            </w:pPr>
            <w:r>
              <w:rPr>
                <w:lang w:val="de-CH"/>
              </w:rPr>
              <w:t>Login</w:t>
            </w:r>
            <w:r w:rsidR="00D6398F">
              <w:rPr>
                <w:lang w:val="de-CH"/>
              </w:rPr>
              <w:t>-S</w:t>
            </w:r>
            <w:r>
              <w:rPr>
                <w:lang w:val="de-CH"/>
              </w:rPr>
              <w:t xml:space="preserve">eite mit HTML und CSS </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B15AF95" w14:textId="7388D523" w:rsidR="004A1957" w:rsidRPr="009321F5" w:rsidRDefault="004A1957" w:rsidP="004A1957">
            <w:pPr>
              <w:cnfStyle w:val="000000000000" w:firstRow="0" w:lastRow="0" w:firstColumn="0" w:lastColumn="0" w:oddVBand="0" w:evenVBand="0" w:oddHBand="0" w:evenHBand="0" w:firstRowFirstColumn="0" w:firstRowLastColumn="0" w:lastRowFirstColumn="0" w:lastRowLastColumn="0"/>
              <w:rPr>
                <w:lang w:val="de-CH"/>
              </w:rPr>
            </w:pPr>
            <w:r>
              <w:rPr>
                <w:lang w:val="de-CH"/>
              </w:rPr>
              <w:t>11.01.2023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9FDC370" w14:textId="54E3AEC6" w:rsidR="004A1957" w:rsidRDefault="004A1957" w:rsidP="004A1957">
            <w:pPr>
              <w:cnfStyle w:val="000000000000" w:firstRow="0" w:lastRow="0" w:firstColumn="0" w:lastColumn="0" w:oddVBand="0" w:evenVBand="0" w:oddHBand="0" w:evenHBand="0" w:firstRowFirstColumn="0" w:firstRowLastColumn="0" w:lastRowFirstColumn="0" w:lastRowLastColumn="0"/>
              <w:rPr>
                <w:lang w:val="de-CH"/>
              </w:rPr>
            </w:pPr>
            <w:r>
              <w:rPr>
                <w:lang w:val="de-CH"/>
              </w:rPr>
              <w:t>Vin Appenzeller</w:t>
            </w:r>
          </w:p>
        </w:tc>
      </w:tr>
      <w:tr w:rsidR="004A1957" w:rsidRPr="00D41A8C" w14:paraId="768C635C"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F4F3FD9" w14:textId="735F162B" w:rsidR="004A1957" w:rsidRDefault="004A1957" w:rsidP="004A1957">
            <w:pPr>
              <w:rPr>
                <w:lang w:val="de-CH"/>
              </w:rPr>
            </w:pPr>
            <w:r>
              <w:rPr>
                <w:lang w:val="de-CH"/>
              </w:rPr>
              <w:t>Geldmenge sichtbar auf der Seite mit API</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E514AF7" w14:textId="0FB48E46" w:rsidR="004A1957" w:rsidRPr="009321F5" w:rsidRDefault="004A1957" w:rsidP="004A1957">
            <w:pPr>
              <w:cnfStyle w:val="000000100000" w:firstRow="0" w:lastRow="0" w:firstColumn="0" w:lastColumn="0" w:oddVBand="0" w:evenVBand="0" w:oddHBand="1" w:evenHBand="0" w:firstRowFirstColumn="0" w:firstRowLastColumn="0" w:lastRowFirstColumn="0" w:lastRowLastColumn="0"/>
              <w:rPr>
                <w:lang w:val="de-CH"/>
              </w:rPr>
            </w:pPr>
            <w:r>
              <w:rPr>
                <w:lang w:val="de-CH"/>
              </w:rPr>
              <w:t>18.01.2023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FB5A51E" w14:textId="2A8B9E2B" w:rsidR="004A1957" w:rsidRDefault="004A1957" w:rsidP="004A1957">
            <w:pPr>
              <w:cnfStyle w:val="000000100000" w:firstRow="0" w:lastRow="0" w:firstColumn="0" w:lastColumn="0" w:oddVBand="0" w:evenVBand="0" w:oddHBand="1" w:evenHBand="0" w:firstRowFirstColumn="0" w:firstRowLastColumn="0" w:lastRowFirstColumn="0" w:lastRowLastColumn="0"/>
              <w:rPr>
                <w:lang w:val="de-CH"/>
              </w:rPr>
            </w:pPr>
            <w:r>
              <w:rPr>
                <w:lang w:val="de-CH"/>
              </w:rPr>
              <w:t>Vin Appenzeller</w:t>
            </w:r>
          </w:p>
        </w:tc>
      </w:tr>
      <w:tr w:rsidR="001366A6" w:rsidRPr="00D41A8C" w14:paraId="27E05084"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358C185" w14:textId="49C2D919" w:rsidR="001366A6" w:rsidRDefault="001366A6" w:rsidP="004A1957">
            <w:pPr>
              <w:rPr>
                <w:lang w:val="de-CH"/>
              </w:rPr>
            </w:pPr>
            <w:r>
              <w:rPr>
                <w:lang w:val="de-CH"/>
              </w:rPr>
              <w:t>Clientseitiges Java</w:t>
            </w:r>
            <w:r w:rsidR="00D6398F">
              <w:rPr>
                <w:lang w:val="de-CH"/>
              </w:rPr>
              <w:t>S</w:t>
            </w:r>
            <w:r>
              <w:rPr>
                <w:lang w:val="de-CH"/>
              </w:rPr>
              <w:t>cript auf Login</w:t>
            </w:r>
            <w:r w:rsidR="00D6398F">
              <w:rPr>
                <w:lang w:val="de-CH"/>
              </w:rPr>
              <w:t>-S</w:t>
            </w:r>
            <w:r>
              <w:rPr>
                <w:lang w:val="de-CH"/>
              </w:rPr>
              <w:t>eite und Hauptseite</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F04C4C9" w14:textId="3FA01F12" w:rsidR="001366A6" w:rsidRDefault="001366A6" w:rsidP="004A1957">
            <w:pPr>
              <w:cnfStyle w:val="000000000000" w:firstRow="0" w:lastRow="0" w:firstColumn="0" w:lastColumn="0" w:oddVBand="0" w:evenVBand="0" w:oddHBand="0" w:evenHBand="0" w:firstRowFirstColumn="0" w:firstRowLastColumn="0" w:lastRowFirstColumn="0" w:lastRowLastColumn="0"/>
              <w:rPr>
                <w:lang w:val="de-CH"/>
              </w:rPr>
            </w:pPr>
            <w:r>
              <w:rPr>
                <w:lang w:val="de-CH"/>
              </w:rPr>
              <w:t>25.01.2023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4FE3913" w14:textId="5CA9BB61" w:rsidR="001366A6" w:rsidRDefault="001366A6" w:rsidP="004A1957">
            <w:pPr>
              <w:cnfStyle w:val="000000000000" w:firstRow="0" w:lastRow="0" w:firstColumn="0" w:lastColumn="0" w:oddVBand="0" w:evenVBand="0" w:oddHBand="0" w:evenHBand="0" w:firstRowFirstColumn="0" w:firstRowLastColumn="0" w:lastRowFirstColumn="0" w:lastRowLastColumn="0"/>
              <w:rPr>
                <w:lang w:val="de-CH"/>
              </w:rPr>
            </w:pPr>
            <w:r>
              <w:rPr>
                <w:lang w:val="de-CH"/>
              </w:rPr>
              <w:t>Vin Appenzeller</w:t>
            </w:r>
          </w:p>
        </w:tc>
      </w:tr>
    </w:tbl>
    <w:p w14:paraId="4761A288" w14:textId="77777777" w:rsidR="000B6919" w:rsidRPr="00D41A8C" w:rsidRDefault="000B6919" w:rsidP="00C7368B">
      <w:pPr>
        <w:rPr>
          <w:lang w:val="de-CH"/>
        </w:rPr>
      </w:pPr>
    </w:p>
    <w:p w14:paraId="00AAD632" w14:textId="77777777" w:rsidR="00C7368B" w:rsidRPr="00D41A8C" w:rsidRDefault="00C7368B" w:rsidP="00C7368B">
      <w:pPr>
        <w:rPr>
          <w:lang w:val="de-CH"/>
        </w:rPr>
      </w:pPr>
    </w:p>
    <w:bookmarkEnd w:id="1"/>
    <w:p w14:paraId="34E7E6E0" w14:textId="77777777" w:rsidR="00C7368B" w:rsidRPr="00363940" w:rsidRDefault="00C7368B" w:rsidP="00C7368B">
      <w:pPr>
        <w:pStyle w:val="berschrift3"/>
        <w:rPr>
          <w:lang w:val="de-CH"/>
        </w:rPr>
      </w:pPr>
      <w:r w:rsidRPr="00363940">
        <w:rPr>
          <w:lang w:val="de-CH"/>
        </w:rPr>
        <w:t>3) Entscheiden</w:t>
      </w:r>
    </w:p>
    <w:p w14:paraId="3F90FE61" w14:textId="275EFCE2" w:rsidR="00C7368B" w:rsidRDefault="00C7368B" w:rsidP="00C7368B">
      <w:pPr>
        <w:rPr>
          <w:lang w:val="de-CH"/>
        </w:rPr>
      </w:pPr>
      <w:r w:rsidRPr="006E159B">
        <w:rPr>
          <w:lang w:val="de-CH"/>
        </w:rPr>
        <w:t>Fällen und dokumentieren Sie wichtige Entscheidungen.</w:t>
      </w:r>
    </w:p>
    <w:p w14:paraId="0218291F" w14:textId="77777777" w:rsidR="000B6919" w:rsidRPr="006E159B" w:rsidRDefault="000B6919" w:rsidP="00C7368B">
      <w:pPr>
        <w:rPr>
          <w:lang w:val="de-CH"/>
        </w:rPr>
      </w:pPr>
    </w:p>
    <w:p w14:paraId="41E9040E" w14:textId="7D745E0C" w:rsidR="000B6919" w:rsidRPr="006E159B" w:rsidRDefault="000B6919" w:rsidP="000B6919">
      <w:pPr>
        <w:rPr>
          <w:lang w:val="de-CH"/>
        </w:rPr>
      </w:pPr>
      <w:r>
        <w:rPr>
          <w:lang w:val="de-CH"/>
        </w:rPr>
        <w:t xml:space="preserve">Wir haben uns dazu entschieden auf VSC mit </w:t>
      </w:r>
      <w:proofErr w:type="spellStart"/>
      <w:r>
        <w:rPr>
          <w:lang w:val="de-CH"/>
        </w:rPr>
        <w:t>Javascript</w:t>
      </w:r>
      <w:proofErr w:type="spellEnd"/>
      <w:r>
        <w:rPr>
          <w:lang w:val="de-CH"/>
        </w:rPr>
        <w:t>, CSS und HTML zu arbeiten. Auf Unity arbeiten wir mit C#</w:t>
      </w:r>
      <w:r w:rsidR="001B011F">
        <w:rPr>
          <w:lang w:val="de-CH"/>
        </w:rPr>
        <w:t xml:space="preserve">. Währen des Projektes haben wir uns entschieden das Spiel auf itch.io hochzuladen, da </w:t>
      </w:r>
      <w:proofErr w:type="spellStart"/>
      <w:r w:rsidR="001B011F">
        <w:rPr>
          <w:lang w:val="de-CH"/>
        </w:rPr>
        <w:t>WebPlayer</w:t>
      </w:r>
      <w:proofErr w:type="spellEnd"/>
      <w:r w:rsidR="001B011F">
        <w:rPr>
          <w:lang w:val="de-CH"/>
        </w:rPr>
        <w:t xml:space="preserve"> veraltet ist und nicht mehr unterstützt wird. Wir hatten keine Zeit mehr, um das Spiel mit </w:t>
      </w:r>
      <w:proofErr w:type="spellStart"/>
      <w:r w:rsidR="001B011F">
        <w:rPr>
          <w:lang w:val="de-CH"/>
        </w:rPr>
        <w:t>WebGL</w:t>
      </w:r>
      <w:proofErr w:type="spellEnd"/>
      <w:r w:rsidR="001B011F">
        <w:rPr>
          <w:lang w:val="de-CH"/>
        </w:rPr>
        <w:t xml:space="preserve"> </w:t>
      </w:r>
      <w:r w:rsidR="00D6398F">
        <w:rPr>
          <w:lang w:val="de-CH"/>
        </w:rPr>
        <w:t>selbst</w:t>
      </w:r>
      <w:r w:rsidR="001B011F">
        <w:rPr>
          <w:lang w:val="de-CH"/>
        </w:rPr>
        <w:t xml:space="preserve"> zu hosten.</w:t>
      </w:r>
    </w:p>
    <w:p w14:paraId="0DEF568C" w14:textId="77777777" w:rsidR="000B6919" w:rsidRPr="000B6919" w:rsidRDefault="000B6919" w:rsidP="000B6919">
      <w:pPr>
        <w:rPr>
          <w:lang w:val="de-CH"/>
        </w:rPr>
      </w:pPr>
    </w:p>
    <w:p w14:paraId="7A0B31BB" w14:textId="77777777" w:rsidR="00C7368B" w:rsidRPr="00363940" w:rsidRDefault="00C7368B" w:rsidP="00C7368B">
      <w:pPr>
        <w:pStyle w:val="berschrift3"/>
        <w:rPr>
          <w:lang w:val="de-CH"/>
        </w:rPr>
      </w:pPr>
      <w:r w:rsidRPr="00363940">
        <w:rPr>
          <w:lang w:val="de-CH"/>
        </w:rPr>
        <w:t>4) Realisieren</w:t>
      </w:r>
    </w:p>
    <w:p w14:paraId="1A7FC8A6" w14:textId="77777777" w:rsidR="00C7368B" w:rsidRDefault="00C7368B" w:rsidP="00C7368B">
      <w:pPr>
        <w:rPr>
          <w:b/>
          <w:bCs/>
          <w:lang w:val="de-CH"/>
        </w:rPr>
      </w:pPr>
      <w:r w:rsidRPr="006E159B">
        <w:rPr>
          <w:lang w:val="de-CH"/>
        </w:rPr>
        <w:t>Erstellen Sie das Programm und die notwendigen Dokumente.</w:t>
      </w:r>
      <w:r>
        <w:rPr>
          <w:lang w:val="de-CH"/>
        </w:rPr>
        <w:t xml:space="preserve"> </w:t>
      </w:r>
      <w:r w:rsidRPr="005E4188">
        <w:rPr>
          <w:b/>
          <w:bCs/>
          <w:lang w:val="de-CH"/>
        </w:rPr>
        <w:t>Erstellen Sie das Programm selbstständig und verwenden Sie nicht einfach das Resultat eines Lernvideos oder fertigen Code.</w:t>
      </w:r>
    </w:p>
    <w:p w14:paraId="33414991" w14:textId="761B2AE5" w:rsidR="00C7368B" w:rsidRDefault="00C7368B" w:rsidP="00C7368B">
      <w:pPr>
        <w:rPr>
          <w:lang w:val="de-CH"/>
        </w:rPr>
      </w:pPr>
    </w:p>
    <w:p w14:paraId="0B498DC7" w14:textId="48550C38" w:rsidR="001B011F" w:rsidRDefault="001B011F" w:rsidP="00C7368B">
      <w:pPr>
        <w:rPr>
          <w:lang w:val="de-CH"/>
        </w:rPr>
      </w:pPr>
      <w:r>
        <w:rPr>
          <w:lang w:val="de-CH"/>
        </w:rPr>
        <w:t xml:space="preserve">Das fertige Produkt ist auf </w:t>
      </w:r>
      <w:proofErr w:type="spellStart"/>
      <w:r>
        <w:rPr>
          <w:lang w:val="de-CH"/>
        </w:rPr>
        <w:t>Github</w:t>
      </w:r>
      <w:proofErr w:type="spellEnd"/>
      <w:r>
        <w:rPr>
          <w:lang w:val="de-CH"/>
        </w:rPr>
        <w:t>. Oben ist das Repository verlinkt.</w:t>
      </w:r>
    </w:p>
    <w:p w14:paraId="476E8618" w14:textId="77777777" w:rsidR="001B011F" w:rsidRDefault="001B011F" w:rsidP="00C7368B">
      <w:pPr>
        <w:rPr>
          <w:lang w:val="de-CH"/>
        </w:rPr>
      </w:pPr>
    </w:p>
    <w:p w14:paraId="6AB02188" w14:textId="77777777" w:rsidR="00C7368B" w:rsidRPr="00363940" w:rsidRDefault="00C7368B" w:rsidP="00C7368B">
      <w:pPr>
        <w:pStyle w:val="berschrift3"/>
        <w:rPr>
          <w:lang w:val="de-CH"/>
        </w:rPr>
      </w:pPr>
      <w:r w:rsidRPr="00363940">
        <w:rPr>
          <w:lang w:val="de-CH"/>
        </w:rPr>
        <w:t>5) Kontrolle</w:t>
      </w:r>
    </w:p>
    <w:p w14:paraId="020340CB" w14:textId="77777777" w:rsidR="00C7368B" w:rsidRPr="00363940" w:rsidRDefault="00C7368B" w:rsidP="00C7368B">
      <w:pPr>
        <w:rPr>
          <w:lang w:val="de-CH"/>
        </w:rPr>
      </w:pPr>
      <w:r w:rsidRPr="00363940">
        <w:rPr>
          <w:lang w:val="de-CH"/>
        </w:rPr>
        <w:t>a) Erstellen Sie Testfälle für das Programm.</w:t>
      </w:r>
    </w:p>
    <w:p w14:paraId="51D94BD1" w14:textId="77777777" w:rsidR="00C7368B" w:rsidRPr="00363940" w:rsidRDefault="00C7368B" w:rsidP="00C7368B">
      <w:pPr>
        <w:rPr>
          <w:lang w:val="de-CH"/>
        </w:rPr>
      </w:pPr>
      <w:r w:rsidRPr="00363940">
        <w:rPr>
          <w:lang w:val="de-CH"/>
        </w:rPr>
        <w:t>b) Testen Sie Ihr Programm und schreiben Sie ein kurzes Testprotokoll</w:t>
      </w:r>
      <w:r>
        <w:rPr>
          <w:lang w:val="de-CH"/>
        </w:rPr>
        <w:t xml:space="preserve"> mit Testumgebung</w:t>
      </w:r>
      <w:r w:rsidRPr="00363940">
        <w:rPr>
          <w:lang w:val="de-CH"/>
        </w:rPr>
        <w:t>.</w:t>
      </w:r>
    </w:p>
    <w:p w14:paraId="183E60E1" w14:textId="73EE3485" w:rsidR="00C7368B" w:rsidRDefault="00C7368B" w:rsidP="00C7368B">
      <w:pPr>
        <w:pStyle w:val="berschrift3"/>
        <w:rPr>
          <w:lang w:val="de-CH"/>
        </w:rPr>
      </w:pPr>
    </w:p>
    <w:tbl>
      <w:tblPr>
        <w:tblStyle w:val="Gitternetztabelle4Akzent1"/>
        <w:tblW w:w="0" w:type="auto"/>
        <w:tblInd w:w="0" w:type="dxa"/>
        <w:tblLook w:val="04A0" w:firstRow="1" w:lastRow="0" w:firstColumn="1" w:lastColumn="0" w:noHBand="0" w:noVBand="1"/>
      </w:tblPr>
      <w:tblGrid>
        <w:gridCol w:w="2330"/>
        <w:gridCol w:w="2331"/>
        <w:gridCol w:w="2331"/>
        <w:gridCol w:w="2331"/>
      </w:tblGrid>
      <w:tr w:rsidR="000B6919" w14:paraId="24964C89" w14:textId="77777777" w:rsidTr="00BA3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hideMark/>
          </w:tcPr>
          <w:p w14:paraId="623C9584" w14:textId="1EBEBE98" w:rsidR="000B6919" w:rsidRDefault="001B011F" w:rsidP="00BA3478">
            <w:pPr>
              <w:rPr>
                <w:lang w:val="de-CH"/>
              </w:rPr>
            </w:pPr>
            <w:r>
              <w:rPr>
                <w:lang w:val="de-CH"/>
              </w:rPr>
              <w:t>Anforderungs-</w:t>
            </w:r>
            <w:r w:rsidR="000B6919">
              <w:rPr>
                <w:lang w:val="de-CH"/>
              </w:rPr>
              <w:t>Nr.</w:t>
            </w:r>
          </w:p>
        </w:tc>
        <w:tc>
          <w:tcPr>
            <w:tcW w:w="2331" w:type="dxa"/>
            <w:hideMark/>
          </w:tcPr>
          <w:p w14:paraId="4940CCC2" w14:textId="4314DEF8" w:rsidR="000B6919" w:rsidRDefault="00C06408" w:rsidP="00BA3478">
            <w:pPr>
              <w:cnfStyle w:val="100000000000" w:firstRow="1" w:lastRow="0" w:firstColumn="0" w:lastColumn="0" w:oddVBand="0" w:evenVBand="0" w:oddHBand="0" w:evenHBand="0" w:firstRowFirstColumn="0" w:firstRowLastColumn="0" w:lastRowFirstColumn="0" w:lastRowLastColumn="0"/>
              <w:rPr>
                <w:lang w:val="de-CH"/>
              </w:rPr>
            </w:pPr>
            <w:proofErr w:type="spellStart"/>
            <w:r>
              <w:rPr>
                <w:lang w:val="de-CH"/>
              </w:rPr>
              <w:t>Vorraussetzung</w:t>
            </w:r>
            <w:proofErr w:type="spellEnd"/>
          </w:p>
        </w:tc>
        <w:tc>
          <w:tcPr>
            <w:tcW w:w="2331" w:type="dxa"/>
            <w:hideMark/>
          </w:tcPr>
          <w:p w14:paraId="55FC0637" w14:textId="77777777" w:rsidR="000B6919" w:rsidRDefault="000B6919" w:rsidP="00BA3478">
            <w:pPr>
              <w:cnfStyle w:val="100000000000" w:firstRow="1" w:lastRow="0" w:firstColumn="0" w:lastColumn="0" w:oddVBand="0" w:evenVBand="0" w:oddHBand="0" w:evenHBand="0" w:firstRowFirstColumn="0" w:firstRowLastColumn="0" w:lastRowFirstColumn="0" w:lastRowLastColumn="0"/>
              <w:rPr>
                <w:lang w:val="de-CH"/>
              </w:rPr>
            </w:pPr>
            <w:r>
              <w:rPr>
                <w:lang w:val="de-CH"/>
              </w:rPr>
              <w:t>Eingabe</w:t>
            </w:r>
          </w:p>
        </w:tc>
        <w:tc>
          <w:tcPr>
            <w:tcW w:w="2331" w:type="dxa"/>
            <w:hideMark/>
          </w:tcPr>
          <w:p w14:paraId="408760B8" w14:textId="77777777" w:rsidR="000B6919" w:rsidRDefault="000B6919" w:rsidP="00BA3478">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 Ausgabe</w:t>
            </w:r>
          </w:p>
        </w:tc>
      </w:tr>
      <w:tr w:rsidR="001B011F" w:rsidRPr="00C06408" w14:paraId="19F6F135"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502E781" w14:textId="0265647F" w:rsidR="001B011F" w:rsidRDefault="001B011F" w:rsidP="001B011F">
            <w:pPr>
              <w:rPr>
                <w:lang w:val="de-CH"/>
              </w:rPr>
            </w:pPr>
            <w:r>
              <w:t>1</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78217F" w14:textId="20FEB0C9" w:rsidR="001B011F" w:rsidRPr="00CA56F7" w:rsidRDefault="00CA56F7" w:rsidP="001B011F">
            <w:pPr>
              <w:cnfStyle w:val="000000100000" w:firstRow="0" w:lastRow="0" w:firstColumn="0" w:lastColumn="0" w:oddVBand="0" w:evenVBand="0" w:oddHBand="1" w:evenHBand="0" w:firstRowFirstColumn="0" w:firstRowLastColumn="0" w:lastRowFirstColumn="0" w:lastRowLastColumn="0"/>
              <w:rPr>
                <w:lang w:val="de-CH"/>
              </w:rPr>
            </w:pPr>
            <w:r w:rsidRPr="00CA56F7">
              <w:rPr>
                <w:lang w:val="de-CH"/>
              </w:rPr>
              <w:t>Spielseite ist geladen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AA9D29C" w14:textId="3DBED817" w:rsidR="001B011F" w:rsidRDefault="00CA56F7" w:rsidP="001B011F">
            <w:pPr>
              <w:cnfStyle w:val="000000100000" w:firstRow="0" w:lastRow="0" w:firstColumn="0" w:lastColumn="0" w:oddVBand="0" w:evenVBand="0" w:oddHBand="1" w:evenHBand="0" w:firstRowFirstColumn="0" w:firstRowLastColumn="0" w:lastRowFirstColumn="0" w:lastRowLastColumn="0"/>
              <w:rPr>
                <w:lang w:val="de-CH"/>
              </w:rPr>
            </w:pPr>
            <w:r>
              <w:rPr>
                <w:lang w:val="de-CH"/>
              </w:rPr>
              <w:t>Start-</w:t>
            </w:r>
            <w:r w:rsidR="001B011F">
              <w:rPr>
                <w:lang w:val="de-CH"/>
              </w:rPr>
              <w:t>Button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01A3D5" w14:textId="77777777" w:rsidR="001B011F" w:rsidRDefault="001B011F" w:rsidP="001B011F">
            <w:pPr>
              <w:cnfStyle w:val="000000100000" w:firstRow="0" w:lastRow="0" w:firstColumn="0" w:lastColumn="0" w:oddVBand="0" w:evenVBand="0" w:oddHBand="1" w:evenHBand="0" w:firstRowFirstColumn="0" w:firstRowLastColumn="0" w:lastRowFirstColumn="0" w:lastRowLastColumn="0"/>
              <w:rPr>
                <w:lang w:val="de-CH"/>
              </w:rPr>
            </w:pPr>
            <w:r>
              <w:rPr>
                <w:lang w:val="de-CH"/>
              </w:rPr>
              <w:t>Die Slot-Maschine dreht sich</w:t>
            </w:r>
          </w:p>
        </w:tc>
      </w:tr>
      <w:tr w:rsidR="001B011F" w:rsidRPr="00C06408" w14:paraId="5B94299A" w14:textId="77777777" w:rsidTr="00BA3478">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903507" w14:textId="05583AA4" w:rsidR="001B011F" w:rsidRDefault="001B011F" w:rsidP="001B011F">
            <w:pPr>
              <w:rPr>
                <w:lang w:val="de-CH"/>
              </w:rPr>
            </w:pPr>
            <w:r>
              <w:t>2</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44F1EEB" w14:textId="20F97373" w:rsidR="001B011F" w:rsidRPr="00CA56F7" w:rsidRDefault="00CA56F7" w:rsidP="001B011F">
            <w:pPr>
              <w:cnfStyle w:val="000000000000" w:firstRow="0" w:lastRow="0" w:firstColumn="0" w:lastColumn="0" w:oddVBand="0" w:evenVBand="0" w:oddHBand="0" w:evenHBand="0" w:firstRowFirstColumn="0" w:firstRowLastColumn="0" w:lastRowFirstColumn="0" w:lastRowLastColumn="0"/>
              <w:rPr>
                <w:lang w:val="de-CH"/>
              </w:rPr>
            </w:pPr>
            <w:r w:rsidRPr="00CA56F7">
              <w:rPr>
                <w:lang w:val="de-CH"/>
              </w:rPr>
              <w:t>Start</w:t>
            </w:r>
            <w:r w:rsidRPr="00CA56F7">
              <w:rPr>
                <w:lang w:val="de-CH"/>
              </w:rPr>
              <w:t>seite ist geladen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A61DAE3" w14:textId="125E039B" w:rsidR="001B011F" w:rsidRDefault="001B011F" w:rsidP="001B011F">
            <w:pPr>
              <w:cnfStyle w:val="000000000000" w:firstRow="0" w:lastRow="0" w:firstColumn="0" w:lastColumn="0" w:oddVBand="0" w:evenVBand="0" w:oddHBand="0" w:evenHBand="0" w:firstRowFirstColumn="0" w:firstRowLastColumn="0" w:lastRowFirstColumn="0" w:lastRowLastColumn="0"/>
              <w:rPr>
                <w:lang w:val="de-CH"/>
              </w:rPr>
            </w:pPr>
            <w:r>
              <w:rPr>
                <w:lang w:val="de-CH"/>
              </w:rPr>
              <w:t>Button</w:t>
            </w:r>
            <w:r w:rsidR="00CA56F7">
              <w:rPr>
                <w:lang w:val="de-CH"/>
              </w:rPr>
              <w:t xml:space="preserve"> mit Spiel</w:t>
            </w:r>
            <w:r w:rsidR="00D6398F">
              <w:rPr>
                <w:lang w:val="de-CH"/>
              </w:rPr>
              <w:t>-V</w:t>
            </w:r>
            <w:r w:rsidR="00CA56F7">
              <w:rPr>
                <w:lang w:val="de-CH"/>
              </w:rPr>
              <w:t>erlinkung</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17152D" w14:textId="77777777" w:rsidR="001B011F" w:rsidRDefault="001B011F" w:rsidP="001B011F">
            <w:pPr>
              <w:cnfStyle w:val="000000000000" w:firstRow="0" w:lastRow="0" w:firstColumn="0" w:lastColumn="0" w:oddVBand="0" w:evenVBand="0" w:oddHBand="0" w:evenHBand="0" w:firstRowFirstColumn="0" w:firstRowLastColumn="0" w:lastRowFirstColumn="0" w:lastRowLastColumn="0"/>
              <w:rPr>
                <w:lang w:val="de-CH"/>
              </w:rPr>
            </w:pPr>
            <w:r>
              <w:rPr>
                <w:lang w:val="de-CH"/>
              </w:rPr>
              <w:t>Seiten Wechsel von Startseite zur Gameseite</w:t>
            </w:r>
          </w:p>
        </w:tc>
      </w:tr>
      <w:tr w:rsidR="001B011F" w:rsidRPr="00C06408" w14:paraId="3B1DC9E7"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0CD302" w14:textId="1D93A8BF" w:rsidR="001B011F" w:rsidRDefault="001B011F" w:rsidP="001B011F">
            <w:pPr>
              <w:rPr>
                <w:lang w:val="de-CH"/>
              </w:rPr>
            </w:pPr>
            <w:r>
              <w:rPr>
                <w:lang w:val="de-CH"/>
              </w:rPr>
              <w:t>3</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D07DA4E" w14:textId="23F7BF63" w:rsidR="001B011F" w:rsidRPr="00CA56F7" w:rsidRDefault="00CA56F7" w:rsidP="001B011F">
            <w:pPr>
              <w:cnfStyle w:val="000000100000" w:firstRow="0" w:lastRow="0" w:firstColumn="0" w:lastColumn="0" w:oddVBand="0" w:evenVBand="0" w:oddHBand="1" w:evenHBand="0" w:firstRowFirstColumn="0" w:firstRowLastColumn="0" w:lastRowFirstColumn="0" w:lastRowLastColumn="0"/>
              <w:rPr>
                <w:lang w:val="de-CH"/>
              </w:rPr>
            </w:pPr>
            <w:r w:rsidRPr="00CA56F7">
              <w:rPr>
                <w:lang w:val="de-CH"/>
              </w:rPr>
              <w:t>S</w:t>
            </w:r>
            <w:r w:rsidRPr="00CA56F7">
              <w:rPr>
                <w:lang w:val="de-CH"/>
              </w:rPr>
              <w:t>piel</w:t>
            </w:r>
            <w:r w:rsidRPr="00CA56F7">
              <w:rPr>
                <w:lang w:val="de-CH"/>
              </w:rPr>
              <w:t>seite ist geladen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4EAF5D" w14:textId="0210B6ED" w:rsidR="001B011F" w:rsidRDefault="001B011F" w:rsidP="001B011F">
            <w:pPr>
              <w:cnfStyle w:val="000000100000" w:firstRow="0" w:lastRow="0" w:firstColumn="0" w:lastColumn="0" w:oddVBand="0" w:evenVBand="0" w:oddHBand="1" w:evenHBand="0" w:firstRowFirstColumn="0" w:firstRowLastColumn="0" w:lastRowFirstColumn="0" w:lastRowLastColumn="0"/>
              <w:rPr>
                <w:lang w:val="de-CH"/>
              </w:rPr>
            </w:pPr>
            <w:r>
              <w:rPr>
                <w:lang w:val="de-CH"/>
              </w:rPr>
              <w:t>Button</w:t>
            </w:r>
            <w:r w:rsidR="00CA56F7">
              <w:rPr>
                <w:lang w:val="de-CH"/>
              </w:rPr>
              <w:t xml:space="preserve"> mit Startseite</w:t>
            </w:r>
            <w:r w:rsidR="00D6398F">
              <w:rPr>
                <w:lang w:val="de-CH"/>
              </w:rPr>
              <w:t>-V</w:t>
            </w:r>
            <w:r w:rsidR="00CA56F7">
              <w:rPr>
                <w:lang w:val="de-CH"/>
              </w:rPr>
              <w:t>erlinkung</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AA5222" w14:textId="77777777" w:rsidR="001B011F" w:rsidRDefault="001B011F" w:rsidP="001B011F">
            <w:pPr>
              <w:cnfStyle w:val="000000100000" w:firstRow="0" w:lastRow="0" w:firstColumn="0" w:lastColumn="0" w:oddVBand="0" w:evenVBand="0" w:oddHBand="1" w:evenHBand="0" w:firstRowFirstColumn="0" w:firstRowLastColumn="0" w:lastRowFirstColumn="0" w:lastRowLastColumn="0"/>
              <w:rPr>
                <w:lang w:val="de-CH"/>
              </w:rPr>
            </w:pPr>
            <w:r>
              <w:rPr>
                <w:lang w:val="de-CH"/>
              </w:rPr>
              <w:t>Seiten Wechsel von Gameseite zur Startseite</w:t>
            </w:r>
          </w:p>
        </w:tc>
      </w:tr>
      <w:tr w:rsidR="001B011F" w:rsidRPr="00C06408" w14:paraId="7EAB8ABA" w14:textId="77777777" w:rsidTr="00BA3478">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7AAEC90" w14:textId="41A42B90" w:rsidR="001B011F" w:rsidRDefault="001B011F" w:rsidP="001B011F">
            <w:pPr>
              <w:rPr>
                <w:lang w:val="de-CH"/>
              </w:rPr>
            </w:pPr>
            <w:r>
              <w:rPr>
                <w:lang w:val="de-CH"/>
              </w:rPr>
              <w:t>5</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342292E" w14:textId="7D2A46D4" w:rsidR="001B011F" w:rsidRPr="00CA56F7" w:rsidRDefault="00CA56F7" w:rsidP="001B011F">
            <w:pPr>
              <w:cnfStyle w:val="000000000000" w:firstRow="0" w:lastRow="0" w:firstColumn="0" w:lastColumn="0" w:oddVBand="0" w:evenVBand="0" w:oddHBand="0" w:evenHBand="0" w:firstRowFirstColumn="0" w:firstRowLastColumn="0" w:lastRowFirstColumn="0" w:lastRowLastColumn="0"/>
              <w:rPr>
                <w:lang w:val="de-CH"/>
              </w:rPr>
            </w:pPr>
            <w:r>
              <w:rPr>
                <w:lang w:val="de-CH"/>
              </w:rPr>
              <w:t>Slot mehrmals schon gedreht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C328D86" w14:textId="44D2EB54" w:rsidR="001B011F" w:rsidRDefault="00CA56F7" w:rsidP="001B011F">
            <w:pPr>
              <w:cnfStyle w:val="000000000000" w:firstRow="0" w:lastRow="0" w:firstColumn="0" w:lastColumn="0" w:oddVBand="0" w:evenVBand="0" w:oddHBand="0" w:evenHBand="0" w:firstRowFirstColumn="0" w:firstRowLastColumn="0" w:lastRowFirstColumn="0" w:lastRowLastColumn="0"/>
              <w:rPr>
                <w:lang w:val="de-CH"/>
              </w:rPr>
            </w:pPr>
            <w:r>
              <w:rPr>
                <w:lang w:val="de-CH"/>
              </w:rPr>
              <w:t>Button mehrmals</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A6C0FEB" w14:textId="5A253C74" w:rsidR="001B011F" w:rsidRDefault="00CA56F7" w:rsidP="001B011F">
            <w:pPr>
              <w:cnfStyle w:val="000000000000" w:firstRow="0" w:lastRow="0" w:firstColumn="0" w:lastColumn="0" w:oddVBand="0" w:evenVBand="0" w:oddHBand="0" w:evenHBand="0" w:firstRowFirstColumn="0" w:firstRowLastColumn="0" w:lastRowFirstColumn="0" w:lastRowLastColumn="0"/>
              <w:rPr>
                <w:lang w:val="de-CH"/>
              </w:rPr>
            </w:pPr>
            <w:r>
              <w:rPr>
                <w:lang w:val="de-CH"/>
              </w:rPr>
              <w:t>Immer ein neuer Gewinn</w:t>
            </w:r>
          </w:p>
        </w:tc>
      </w:tr>
      <w:tr w:rsidR="001B011F" w:rsidRPr="00C06408" w14:paraId="3FE504A4"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7FE1022" w14:textId="52281013" w:rsidR="001B011F" w:rsidRDefault="001B011F" w:rsidP="001B011F">
            <w:pPr>
              <w:rPr>
                <w:lang w:val="de-CH"/>
              </w:rPr>
            </w:pPr>
            <w:r>
              <w:rPr>
                <w:lang w:val="de-CH"/>
              </w:rPr>
              <w:t>6</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8BDD645" w14:textId="64F1C0FB" w:rsidR="001B011F" w:rsidRPr="00CA56F7" w:rsidRDefault="00CA56F7" w:rsidP="001B011F">
            <w:pPr>
              <w:cnfStyle w:val="000000100000" w:firstRow="0" w:lastRow="0" w:firstColumn="0" w:lastColumn="0" w:oddVBand="0" w:evenVBand="0" w:oddHBand="1" w:evenHBand="0" w:firstRowFirstColumn="0" w:firstRowLastColumn="0" w:lastRowFirstColumn="0" w:lastRowLastColumn="0"/>
              <w:rPr>
                <w:lang w:val="de-CH"/>
              </w:rPr>
            </w:pPr>
            <w:r>
              <w:rPr>
                <w:lang w:val="de-CH"/>
              </w:rPr>
              <w:t>Man ist auf der Startseite</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5D200D1" w14:textId="6EF49EF6" w:rsidR="001B011F" w:rsidRDefault="00CA56F7" w:rsidP="001B011F">
            <w:pPr>
              <w:cnfStyle w:val="000000100000" w:firstRow="0" w:lastRow="0" w:firstColumn="0" w:lastColumn="0" w:oddVBand="0" w:evenVBand="0" w:oddHBand="1" w:evenHBand="0" w:firstRowFirstColumn="0" w:firstRowLastColumn="0" w:lastRowFirstColumn="0" w:lastRowLastColumn="0"/>
              <w:rPr>
                <w:lang w:val="de-CH"/>
              </w:rPr>
            </w:pPr>
            <w:r>
              <w:rPr>
                <w:lang w:val="de-CH"/>
              </w:rPr>
              <w:t>Keine Eingabe</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4760D33" w14:textId="6A400AC6" w:rsidR="001B011F" w:rsidRDefault="00CA56F7" w:rsidP="001B011F">
            <w:pPr>
              <w:cnfStyle w:val="000000100000" w:firstRow="0" w:lastRow="0" w:firstColumn="0" w:lastColumn="0" w:oddVBand="0" w:evenVBand="0" w:oddHBand="1" w:evenHBand="0" w:firstRowFirstColumn="0" w:firstRowLastColumn="0" w:lastRowFirstColumn="0" w:lastRowLastColumn="0"/>
              <w:rPr>
                <w:lang w:val="de-CH"/>
              </w:rPr>
            </w:pPr>
            <w:r>
              <w:rPr>
                <w:lang w:val="de-CH"/>
              </w:rPr>
              <w:t>Man sieht die Infoanzeige</w:t>
            </w:r>
          </w:p>
        </w:tc>
      </w:tr>
      <w:tr w:rsidR="001B011F" w:rsidRPr="00C06408" w14:paraId="08721E77" w14:textId="77777777" w:rsidTr="00BA3478">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2AE4F84" w14:textId="65FD7DCB" w:rsidR="001B011F" w:rsidRDefault="001B011F" w:rsidP="001B011F">
            <w:pPr>
              <w:rPr>
                <w:lang w:val="de-CH"/>
              </w:rPr>
            </w:pPr>
            <w:r>
              <w:rPr>
                <w:lang w:val="de-CH"/>
              </w:rPr>
              <w:t>7</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42D6799" w14:textId="37EB16A8" w:rsidR="001B011F" w:rsidRPr="00CA56F7" w:rsidRDefault="00CA56F7" w:rsidP="001B011F">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Man ist auf der Startseite bei About </w:t>
            </w:r>
            <w:proofErr w:type="spellStart"/>
            <w:r>
              <w:rPr>
                <w:lang w:val="de-CH"/>
              </w:rPr>
              <w:t>us</w:t>
            </w:r>
            <w:proofErr w:type="spellEnd"/>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CEC40F4" w14:textId="20F31C49" w:rsidR="001B011F" w:rsidRDefault="00CA56F7" w:rsidP="001B011F">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Im Nav auf About </w:t>
            </w:r>
            <w:proofErr w:type="spellStart"/>
            <w:r>
              <w:rPr>
                <w:lang w:val="de-CH"/>
              </w:rPr>
              <w:t>Us</w:t>
            </w:r>
            <w:proofErr w:type="spellEnd"/>
            <w:r>
              <w:rPr>
                <w:lang w:val="de-CH"/>
              </w:rPr>
              <w:t xml:space="preserve"> klicken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E84D1D1" w14:textId="38A70056" w:rsidR="001B011F" w:rsidRDefault="00CA56F7" w:rsidP="001B011F">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Man sieht die About </w:t>
            </w:r>
            <w:proofErr w:type="spellStart"/>
            <w:r>
              <w:rPr>
                <w:lang w:val="de-CH"/>
              </w:rPr>
              <w:t>Us</w:t>
            </w:r>
            <w:proofErr w:type="spellEnd"/>
            <w:r>
              <w:rPr>
                <w:lang w:val="de-CH"/>
              </w:rPr>
              <w:t xml:space="preserve"> </w:t>
            </w:r>
            <w:proofErr w:type="spellStart"/>
            <w:r>
              <w:rPr>
                <w:lang w:val="de-CH"/>
              </w:rPr>
              <w:t>Section</w:t>
            </w:r>
            <w:proofErr w:type="spellEnd"/>
          </w:p>
        </w:tc>
      </w:tr>
      <w:tr w:rsidR="001B011F" w:rsidRPr="00C06408" w14:paraId="79358082"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0C0AF5A" w14:textId="76891979" w:rsidR="001B011F" w:rsidRDefault="001B011F" w:rsidP="001B011F">
            <w:pPr>
              <w:rPr>
                <w:lang w:val="de-CH"/>
              </w:rPr>
            </w:pPr>
            <w:r>
              <w:rPr>
                <w:lang w:val="de-CH"/>
              </w:rPr>
              <w:t>8</w:t>
            </w:r>
            <w:r w:rsidR="00CA56F7">
              <w:rPr>
                <w:lang w:val="de-CH"/>
              </w:rPr>
              <w:t>.1</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B13BF20" w14:textId="6CF60083" w:rsidR="001B011F" w:rsidRPr="00CA56F7" w:rsidRDefault="00CA56F7" w:rsidP="001B011F">
            <w:pPr>
              <w:cnfStyle w:val="000000100000" w:firstRow="0" w:lastRow="0" w:firstColumn="0" w:lastColumn="0" w:oddVBand="0" w:evenVBand="0" w:oddHBand="1" w:evenHBand="0" w:firstRowFirstColumn="0" w:firstRowLastColumn="0" w:lastRowFirstColumn="0" w:lastRowLastColumn="0"/>
              <w:rPr>
                <w:lang w:val="de-CH"/>
              </w:rPr>
            </w:pPr>
            <w:r>
              <w:rPr>
                <w:lang w:val="de-CH"/>
              </w:rPr>
              <w:t>Man ist auf der Login</w:t>
            </w:r>
            <w:r w:rsidR="00D6398F">
              <w:rPr>
                <w:lang w:val="de-CH"/>
              </w:rPr>
              <w:t>-S</w:t>
            </w:r>
            <w:r>
              <w:rPr>
                <w:lang w:val="de-CH"/>
              </w:rPr>
              <w:t>eite</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F9807A4" w14:textId="0A6E4557" w:rsidR="001B011F" w:rsidRDefault="00CA56F7" w:rsidP="001B011F">
            <w:pPr>
              <w:cnfStyle w:val="000000100000" w:firstRow="0" w:lastRow="0" w:firstColumn="0" w:lastColumn="0" w:oddVBand="0" w:evenVBand="0" w:oddHBand="1" w:evenHBand="0" w:firstRowFirstColumn="0" w:firstRowLastColumn="0" w:lastRowFirstColumn="0" w:lastRowLastColumn="0"/>
              <w:rPr>
                <w:lang w:val="de-CH"/>
              </w:rPr>
            </w:pPr>
            <w:r>
              <w:rPr>
                <w:lang w:val="de-CH"/>
              </w:rPr>
              <w:t>Man gibt die richtigen Daten ein und klickt auf den Button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669F054" w14:textId="09430E56" w:rsidR="001B011F" w:rsidRDefault="00CA56F7" w:rsidP="001B011F">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eingeloggt.</w:t>
            </w:r>
          </w:p>
        </w:tc>
      </w:tr>
      <w:tr w:rsidR="00CA56F7" w:rsidRPr="00C06408" w14:paraId="62D5DFFB" w14:textId="77777777" w:rsidTr="00BA3478">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0257A37" w14:textId="6D324480" w:rsidR="00CA56F7" w:rsidRDefault="00CA56F7" w:rsidP="00CA56F7">
            <w:pPr>
              <w:rPr>
                <w:lang w:val="de-CH"/>
              </w:rPr>
            </w:pPr>
            <w:r>
              <w:rPr>
                <w:lang w:val="de-CH"/>
              </w:rPr>
              <w:t>8.2</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8CE76DC" w14:textId="5D86646A" w:rsidR="00CA56F7" w:rsidRPr="00CA56F7" w:rsidRDefault="00CA56F7" w:rsidP="00CA56F7">
            <w:pPr>
              <w:cnfStyle w:val="000000000000" w:firstRow="0" w:lastRow="0" w:firstColumn="0" w:lastColumn="0" w:oddVBand="0" w:evenVBand="0" w:oddHBand="0" w:evenHBand="0" w:firstRowFirstColumn="0" w:firstRowLastColumn="0" w:lastRowFirstColumn="0" w:lastRowLastColumn="0"/>
              <w:rPr>
                <w:lang w:val="de-CH"/>
              </w:rPr>
            </w:pPr>
            <w:r>
              <w:rPr>
                <w:lang w:val="de-CH"/>
              </w:rPr>
              <w:t>Man ist auf der Login</w:t>
            </w:r>
            <w:r w:rsidR="00D6398F">
              <w:rPr>
                <w:lang w:val="de-CH"/>
              </w:rPr>
              <w:t>-S</w:t>
            </w:r>
            <w:r>
              <w:rPr>
                <w:lang w:val="de-CH"/>
              </w:rPr>
              <w:t>eite</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3B29875" w14:textId="1527C63E" w:rsidR="00CA56F7" w:rsidRDefault="00CA56F7" w:rsidP="00CA56F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Man gibt die </w:t>
            </w:r>
            <w:r>
              <w:rPr>
                <w:lang w:val="de-CH"/>
              </w:rPr>
              <w:t>falschen</w:t>
            </w:r>
            <w:r>
              <w:rPr>
                <w:lang w:val="de-CH"/>
              </w:rPr>
              <w:t xml:space="preserve"> Daten ein und klickt auf den Button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58FA5BC" w14:textId="378B18EB" w:rsidR="00CA56F7" w:rsidRDefault="00CA56F7" w:rsidP="00CA56F7">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nicht eingeloggt</w:t>
            </w:r>
          </w:p>
        </w:tc>
      </w:tr>
      <w:tr w:rsidR="00CA56F7" w:rsidRPr="00C06408" w14:paraId="76C7F9DC"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84AB250" w14:textId="52394487" w:rsidR="00CA56F7" w:rsidRDefault="00CA56F7" w:rsidP="00CA56F7">
            <w:pPr>
              <w:rPr>
                <w:lang w:val="de-CH"/>
              </w:rPr>
            </w:pPr>
            <w:r>
              <w:rPr>
                <w:lang w:val="de-CH"/>
              </w:rPr>
              <w:t>9</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4A7AAEF" w14:textId="431CF047" w:rsidR="00CA56F7" w:rsidRPr="00CA56F7" w:rsidRDefault="00CA56F7" w:rsidP="00CA56F7">
            <w:pPr>
              <w:cnfStyle w:val="000000100000" w:firstRow="0" w:lastRow="0" w:firstColumn="0" w:lastColumn="0" w:oddVBand="0" w:evenVBand="0" w:oddHBand="1" w:evenHBand="0" w:firstRowFirstColumn="0" w:firstRowLastColumn="0" w:lastRowFirstColumn="0" w:lastRowLastColumn="0"/>
              <w:rPr>
                <w:lang w:val="de-CH"/>
              </w:rPr>
            </w:pPr>
            <w:r w:rsidRPr="00CA56F7">
              <w:rPr>
                <w:lang w:val="de-CH"/>
              </w:rPr>
              <w:t>Spielseite ist geladen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F55870B" w14:textId="39AF48AE" w:rsidR="00CA56F7" w:rsidRDefault="00CA56F7" w:rsidP="00CA56F7">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Stop</w:t>
            </w:r>
            <w:proofErr w:type="spellEnd"/>
            <w:r>
              <w:rPr>
                <w:lang w:val="de-CH"/>
              </w:rPr>
              <w:t>-Button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F2A59E8" w14:textId="3136B560" w:rsidR="00CA56F7" w:rsidRDefault="00CA56F7" w:rsidP="00CA56F7">
            <w:pPr>
              <w:cnfStyle w:val="000000100000" w:firstRow="0" w:lastRow="0" w:firstColumn="0" w:lastColumn="0" w:oddVBand="0" w:evenVBand="0" w:oddHBand="1" w:evenHBand="0" w:firstRowFirstColumn="0" w:firstRowLastColumn="0" w:lastRowFirstColumn="0" w:lastRowLastColumn="0"/>
              <w:rPr>
                <w:lang w:val="de-CH"/>
              </w:rPr>
            </w:pPr>
            <w:r>
              <w:rPr>
                <w:lang w:val="de-CH"/>
              </w:rPr>
              <w:t>Das Drehen hört auf und der Gewinn/Verlust wird berechnet und angezeigt</w:t>
            </w:r>
          </w:p>
        </w:tc>
      </w:tr>
      <w:tr w:rsidR="00CA56F7" w:rsidRPr="00C06408" w14:paraId="757058A8" w14:textId="77777777" w:rsidTr="00BA3478">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B519C0C" w14:textId="7132D953" w:rsidR="00CA56F7" w:rsidRDefault="00CA56F7" w:rsidP="00CA56F7">
            <w:pPr>
              <w:rPr>
                <w:lang w:val="de-CH"/>
              </w:rPr>
            </w:pPr>
            <w:r>
              <w:rPr>
                <w:lang w:val="de-CH"/>
              </w:rPr>
              <w:t>1</w:t>
            </w:r>
            <w:r>
              <w:rPr>
                <w:lang w:val="de-CH"/>
              </w:rPr>
              <w:t>0</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4DC3E44" w14:textId="6A342957" w:rsidR="00CA56F7" w:rsidRPr="00CA56F7" w:rsidRDefault="00CA56F7" w:rsidP="00CA56F7">
            <w:pPr>
              <w:cnfStyle w:val="000000000000" w:firstRow="0" w:lastRow="0" w:firstColumn="0" w:lastColumn="0" w:oddVBand="0" w:evenVBand="0" w:oddHBand="0" w:evenHBand="0" w:firstRowFirstColumn="0" w:firstRowLastColumn="0" w:lastRowFirstColumn="0" w:lastRowLastColumn="0"/>
              <w:rPr>
                <w:lang w:val="de-CH"/>
              </w:rPr>
            </w:pPr>
            <w:r w:rsidRPr="00CA56F7">
              <w:rPr>
                <w:lang w:val="de-CH"/>
              </w:rPr>
              <w:t>Spielseite ist geladen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04DA29A" w14:textId="0D75FF02" w:rsidR="00CA56F7" w:rsidRDefault="00CA56F7" w:rsidP="00CA56F7">
            <w:pPr>
              <w:cnfStyle w:val="000000000000" w:firstRow="0" w:lastRow="0" w:firstColumn="0" w:lastColumn="0" w:oddVBand="0" w:evenVBand="0" w:oddHBand="0" w:evenHBand="0" w:firstRowFirstColumn="0" w:firstRowLastColumn="0" w:lastRowFirstColumn="0" w:lastRowLastColumn="0"/>
              <w:rPr>
                <w:lang w:val="de-CH"/>
              </w:rPr>
            </w:pPr>
            <w:r>
              <w:rPr>
                <w:lang w:val="de-CH"/>
              </w:rPr>
              <w:t>Menge eingeben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D63B6FF" w14:textId="2CE218EB" w:rsidR="00CA56F7" w:rsidRDefault="00CA56F7" w:rsidP="00CA56F7">
            <w:pPr>
              <w:cnfStyle w:val="000000000000" w:firstRow="0" w:lastRow="0" w:firstColumn="0" w:lastColumn="0" w:oddVBand="0" w:evenVBand="0" w:oddHBand="0" w:evenHBand="0" w:firstRowFirstColumn="0" w:firstRowLastColumn="0" w:lastRowFirstColumn="0" w:lastRowLastColumn="0"/>
              <w:rPr>
                <w:lang w:val="de-CH"/>
              </w:rPr>
            </w:pPr>
            <w:r>
              <w:rPr>
                <w:lang w:val="de-CH"/>
              </w:rPr>
              <w:t>Menge steht im Textfeld</w:t>
            </w:r>
          </w:p>
        </w:tc>
      </w:tr>
      <w:tr w:rsidR="00CA56F7" w:rsidRPr="00C06408" w14:paraId="41E2A17B"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10100FA" w14:textId="0981CBD8" w:rsidR="00CA56F7" w:rsidRDefault="00CA56F7" w:rsidP="00CA56F7">
            <w:pPr>
              <w:rPr>
                <w:lang w:val="de-CH"/>
              </w:rPr>
            </w:pPr>
            <w:r>
              <w:rPr>
                <w:lang w:val="de-CH"/>
              </w:rPr>
              <w:t>1</w:t>
            </w:r>
            <w:r>
              <w:rPr>
                <w:lang w:val="de-CH"/>
              </w:rPr>
              <w:t>1</w:t>
            </w:r>
            <w:r w:rsidR="00DE13D8">
              <w:rPr>
                <w:lang w:val="de-CH"/>
              </w:rPr>
              <w:t>.1</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E8F6065" w14:textId="238F3648" w:rsidR="00CA56F7" w:rsidRPr="00CA56F7" w:rsidRDefault="00CA56F7" w:rsidP="00CA56F7">
            <w:pPr>
              <w:cnfStyle w:val="000000100000" w:firstRow="0" w:lastRow="0" w:firstColumn="0" w:lastColumn="0" w:oddVBand="0" w:evenVBand="0" w:oddHBand="1" w:evenHBand="0" w:firstRowFirstColumn="0" w:firstRowLastColumn="0" w:lastRowFirstColumn="0" w:lastRowLastColumn="0"/>
              <w:rPr>
                <w:lang w:val="de-CH"/>
              </w:rPr>
            </w:pPr>
            <w:r>
              <w:rPr>
                <w:lang w:val="de-CH"/>
              </w:rPr>
              <w:t>Menge ist eingegeben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D71D9E9" w14:textId="78240999" w:rsidR="00CA56F7" w:rsidRDefault="00CA56F7" w:rsidP="00CA56F7">
            <w:pPr>
              <w:cnfStyle w:val="000000100000" w:firstRow="0" w:lastRow="0" w:firstColumn="0" w:lastColumn="0" w:oddVBand="0" w:evenVBand="0" w:oddHBand="1" w:evenHBand="0" w:firstRowFirstColumn="0" w:firstRowLastColumn="0" w:lastRowFirstColumn="0" w:lastRowLastColumn="0"/>
              <w:rPr>
                <w:lang w:val="de-CH"/>
              </w:rPr>
            </w:pPr>
            <w:r>
              <w:rPr>
                <w:lang w:val="de-CH"/>
              </w:rPr>
              <w:t>Button, um Menge hinzuzufügen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3C1839B" w14:textId="532B2508" w:rsidR="00CA56F7" w:rsidRDefault="00CA56F7" w:rsidP="00CA56F7">
            <w:pPr>
              <w:cnfStyle w:val="000000100000" w:firstRow="0" w:lastRow="0" w:firstColumn="0" w:lastColumn="0" w:oddVBand="0" w:evenVBand="0" w:oddHBand="1" w:evenHBand="0" w:firstRowFirstColumn="0" w:firstRowLastColumn="0" w:lastRowFirstColumn="0" w:lastRowLastColumn="0"/>
              <w:rPr>
                <w:lang w:val="de-CH"/>
              </w:rPr>
            </w:pPr>
            <w:r>
              <w:rPr>
                <w:lang w:val="de-CH"/>
              </w:rPr>
              <w:t>Menge wird eingesetzt</w:t>
            </w:r>
          </w:p>
        </w:tc>
      </w:tr>
      <w:tr w:rsidR="00CA56F7" w:rsidRPr="00C06408" w14:paraId="0ACD4CC7" w14:textId="77777777" w:rsidTr="00BA3478">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0309841" w14:textId="72A169FD" w:rsidR="00CA56F7" w:rsidRDefault="00CA56F7" w:rsidP="00CA56F7">
            <w:pPr>
              <w:rPr>
                <w:lang w:val="de-CH"/>
              </w:rPr>
            </w:pPr>
            <w:r>
              <w:rPr>
                <w:lang w:val="de-CH"/>
              </w:rPr>
              <w:t>1</w:t>
            </w:r>
            <w:r w:rsidR="00DE13D8">
              <w:rPr>
                <w:lang w:val="de-CH"/>
              </w:rPr>
              <w:t>1.2</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34DCB07" w14:textId="029DE591" w:rsidR="00CA56F7" w:rsidRPr="00CA56F7" w:rsidRDefault="00DE13D8" w:rsidP="00CA56F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Keine </w:t>
            </w:r>
            <w:r>
              <w:rPr>
                <w:lang w:val="de-CH"/>
              </w:rPr>
              <w:t>Menge ist eingegeben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A72CE72" w14:textId="327CF8FF" w:rsidR="00CA56F7" w:rsidRDefault="00DE13D8" w:rsidP="00CA56F7">
            <w:pPr>
              <w:cnfStyle w:val="000000000000" w:firstRow="0" w:lastRow="0" w:firstColumn="0" w:lastColumn="0" w:oddVBand="0" w:evenVBand="0" w:oddHBand="0" w:evenHBand="0" w:firstRowFirstColumn="0" w:firstRowLastColumn="0" w:lastRowFirstColumn="0" w:lastRowLastColumn="0"/>
              <w:rPr>
                <w:lang w:val="de-CH"/>
              </w:rPr>
            </w:pPr>
            <w:r>
              <w:rPr>
                <w:lang w:val="de-CH"/>
              </w:rPr>
              <w:t>Button, um Menge hinzuzufügen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166AB7A" w14:textId="243E620A" w:rsidR="00CA56F7" w:rsidRDefault="00DE13D8" w:rsidP="00CA56F7">
            <w:pPr>
              <w:cnfStyle w:val="000000000000" w:firstRow="0" w:lastRow="0" w:firstColumn="0" w:lastColumn="0" w:oddVBand="0" w:evenVBand="0" w:oddHBand="0" w:evenHBand="0" w:firstRowFirstColumn="0" w:firstRowLastColumn="0" w:lastRowFirstColumn="0" w:lastRowLastColumn="0"/>
              <w:rPr>
                <w:lang w:val="de-CH"/>
              </w:rPr>
            </w:pPr>
            <w:r>
              <w:rPr>
                <w:lang w:val="de-CH"/>
              </w:rPr>
              <w:t>Error-Meldung</w:t>
            </w:r>
          </w:p>
        </w:tc>
      </w:tr>
      <w:tr w:rsidR="00CA56F7" w:rsidRPr="00C06408" w14:paraId="6C59C96E"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0FED14F" w14:textId="154B720A" w:rsidR="00CA56F7" w:rsidRDefault="00CA56F7" w:rsidP="00CA56F7">
            <w:pPr>
              <w:rPr>
                <w:lang w:val="de-CH"/>
              </w:rPr>
            </w:pPr>
            <w:r>
              <w:rPr>
                <w:lang w:val="de-CH"/>
              </w:rPr>
              <w:t>1</w:t>
            </w:r>
            <w:r w:rsidR="00DE13D8">
              <w:rPr>
                <w:lang w:val="de-CH"/>
              </w:rPr>
              <w:t>3</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AB0A149" w14:textId="276FE6DD" w:rsidR="00CA56F7" w:rsidRPr="00CA56F7" w:rsidRDefault="00DE13D8" w:rsidP="00CA56F7">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 ist geladen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5284257" w14:textId="643D095B" w:rsidR="00CA56F7" w:rsidRDefault="00DE13D8" w:rsidP="00CA56F7">
            <w:pPr>
              <w:cnfStyle w:val="000000100000" w:firstRow="0" w:lastRow="0" w:firstColumn="0" w:lastColumn="0" w:oddVBand="0" w:evenVBand="0" w:oddHBand="1" w:evenHBand="0" w:firstRowFirstColumn="0" w:firstRowLastColumn="0" w:lastRowFirstColumn="0" w:lastRowLastColumn="0"/>
              <w:rPr>
                <w:lang w:val="de-CH"/>
              </w:rPr>
            </w:pPr>
            <w:r>
              <w:rPr>
                <w:lang w:val="de-CH"/>
              </w:rPr>
              <w:t>Hamburgerbutton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485CEC3" w14:textId="310933E7" w:rsidR="00CA56F7" w:rsidRDefault="00DE13D8" w:rsidP="00CA56F7">
            <w:pPr>
              <w:cnfStyle w:val="000000100000" w:firstRow="0" w:lastRow="0" w:firstColumn="0" w:lastColumn="0" w:oddVBand="0" w:evenVBand="0" w:oddHBand="1" w:evenHBand="0" w:firstRowFirstColumn="0" w:firstRowLastColumn="0" w:lastRowFirstColumn="0" w:lastRowLastColumn="0"/>
              <w:rPr>
                <w:lang w:val="de-CH"/>
              </w:rPr>
            </w:pPr>
            <w:r>
              <w:rPr>
                <w:lang w:val="de-CH"/>
              </w:rPr>
              <w:t>Nav wird angezeigt</w:t>
            </w:r>
          </w:p>
        </w:tc>
      </w:tr>
      <w:tr w:rsidR="00CA56F7" w:rsidRPr="00C06408" w14:paraId="1A2DDC51" w14:textId="77777777" w:rsidTr="00BA3478">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C757A4F" w14:textId="03B0F861" w:rsidR="00CA56F7" w:rsidRDefault="00CA56F7" w:rsidP="00CA56F7">
            <w:pPr>
              <w:rPr>
                <w:lang w:val="de-CH"/>
              </w:rPr>
            </w:pPr>
            <w:r>
              <w:rPr>
                <w:lang w:val="de-CH"/>
              </w:rPr>
              <w:t>1</w:t>
            </w:r>
            <w:r>
              <w:rPr>
                <w:lang w:val="de-CH"/>
              </w:rPr>
              <w:t>4</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1E1F832" w14:textId="1C988C21" w:rsidR="00CA56F7" w:rsidRPr="00CA56F7" w:rsidRDefault="00DE13D8" w:rsidP="00CA56F7">
            <w:pPr>
              <w:cnfStyle w:val="000000000000" w:firstRow="0" w:lastRow="0" w:firstColumn="0" w:lastColumn="0" w:oddVBand="0" w:evenVBand="0" w:oddHBand="0" w:evenHBand="0" w:firstRowFirstColumn="0" w:firstRowLastColumn="0" w:lastRowFirstColumn="0" w:lastRowLastColumn="0"/>
              <w:rPr>
                <w:lang w:val="de-CH"/>
              </w:rPr>
            </w:pPr>
            <w:r>
              <w:rPr>
                <w:lang w:val="de-CH"/>
              </w:rPr>
              <w:t>Login</w:t>
            </w:r>
            <w:r w:rsidR="00D6398F">
              <w:rPr>
                <w:lang w:val="de-CH"/>
              </w:rPr>
              <w:t>-S</w:t>
            </w:r>
            <w:r>
              <w:rPr>
                <w:lang w:val="de-CH"/>
              </w:rPr>
              <w:t>eite ist geladen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4FB8BA7" w14:textId="60EB3F84" w:rsidR="00CA56F7" w:rsidRDefault="00DE13D8" w:rsidP="00CA56F7">
            <w:pPr>
              <w:cnfStyle w:val="000000000000" w:firstRow="0" w:lastRow="0" w:firstColumn="0" w:lastColumn="0" w:oddVBand="0" w:evenVBand="0" w:oddHBand="0" w:evenHBand="0" w:firstRowFirstColumn="0" w:firstRowLastColumn="0" w:lastRowFirstColumn="0" w:lastRowLastColumn="0"/>
              <w:rPr>
                <w:lang w:val="de-CH"/>
              </w:rPr>
            </w:pPr>
            <w:r>
              <w:rPr>
                <w:lang w:val="de-CH"/>
              </w:rPr>
              <w:t>Daten sind vorhanden und man drückt auf Registrieren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1295851" w14:textId="2DA319C7" w:rsidR="00CA56F7" w:rsidRDefault="00DE13D8" w:rsidP="00CA56F7">
            <w:pPr>
              <w:cnfStyle w:val="000000000000" w:firstRow="0" w:lastRow="0" w:firstColumn="0" w:lastColumn="0" w:oddVBand="0" w:evenVBand="0" w:oddHBand="0" w:evenHBand="0" w:firstRowFirstColumn="0" w:firstRowLastColumn="0" w:lastRowFirstColumn="0" w:lastRowLastColumn="0"/>
              <w:rPr>
                <w:lang w:val="de-CH"/>
              </w:rPr>
            </w:pPr>
            <w:r>
              <w:rPr>
                <w:lang w:val="de-CH"/>
              </w:rPr>
              <w:t>Man ist registriert</w:t>
            </w:r>
          </w:p>
        </w:tc>
      </w:tr>
      <w:tr w:rsidR="00CA56F7" w:rsidRPr="00C06408" w14:paraId="3C327C91"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538ED1D" w14:textId="6B306CAF" w:rsidR="00CA56F7" w:rsidRDefault="00CA56F7" w:rsidP="00CA56F7">
            <w:pPr>
              <w:rPr>
                <w:lang w:val="de-CH"/>
              </w:rPr>
            </w:pPr>
            <w:r>
              <w:rPr>
                <w:lang w:val="de-CH"/>
              </w:rPr>
              <w:t>1</w:t>
            </w:r>
            <w:r>
              <w:rPr>
                <w:lang w:val="de-CH"/>
              </w:rPr>
              <w:t>5</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3ED4874" w14:textId="14716909" w:rsidR="00CA56F7" w:rsidRPr="00CA56F7" w:rsidRDefault="00DE13D8" w:rsidP="00CA56F7">
            <w:pPr>
              <w:cnfStyle w:val="000000100000" w:firstRow="0" w:lastRow="0" w:firstColumn="0" w:lastColumn="0" w:oddVBand="0" w:evenVBand="0" w:oddHBand="1" w:evenHBand="0" w:firstRowFirstColumn="0" w:firstRowLastColumn="0" w:lastRowFirstColumn="0" w:lastRowLastColumn="0"/>
              <w:rPr>
                <w:lang w:val="de-CH"/>
              </w:rPr>
            </w:pPr>
            <w:r>
              <w:rPr>
                <w:lang w:val="de-CH"/>
              </w:rPr>
              <w:t>Login</w:t>
            </w:r>
            <w:r w:rsidR="00D6398F">
              <w:rPr>
                <w:lang w:val="de-CH"/>
              </w:rPr>
              <w:t>-S</w:t>
            </w:r>
            <w:r>
              <w:rPr>
                <w:lang w:val="de-CH"/>
              </w:rPr>
              <w:t>eite ist geladen</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1015898" w14:textId="17BB56D6" w:rsidR="00CA56F7" w:rsidRDefault="00B5079D" w:rsidP="00CA56F7">
            <w:pPr>
              <w:cnfStyle w:val="000000100000" w:firstRow="0" w:lastRow="0" w:firstColumn="0" w:lastColumn="0" w:oddVBand="0" w:evenVBand="0" w:oddHBand="1" w:evenHBand="0" w:firstRowFirstColumn="0" w:firstRowLastColumn="0" w:lastRowFirstColumn="0" w:lastRowLastColumn="0"/>
              <w:rPr>
                <w:lang w:val="de-CH"/>
              </w:rPr>
            </w:pPr>
            <w:r>
              <w:rPr>
                <w:lang w:val="de-CH"/>
              </w:rPr>
              <w:t>Man hat die neuen Daten reingeschrieben und auf den Button gedrückt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BB07982" w14:textId="634973CC" w:rsidR="00CA56F7" w:rsidRDefault="00B5079D" w:rsidP="00CA56F7">
            <w:pPr>
              <w:cnfStyle w:val="000000100000" w:firstRow="0" w:lastRow="0" w:firstColumn="0" w:lastColumn="0" w:oddVBand="0" w:evenVBand="0" w:oddHBand="1" w:evenHBand="0" w:firstRowFirstColumn="0" w:firstRowLastColumn="0" w:lastRowFirstColumn="0" w:lastRowLastColumn="0"/>
              <w:rPr>
                <w:lang w:val="de-CH"/>
              </w:rPr>
            </w:pPr>
            <w:r>
              <w:rPr>
                <w:lang w:val="de-CH"/>
              </w:rPr>
              <w:t>Passwort wird verändert</w:t>
            </w:r>
          </w:p>
        </w:tc>
      </w:tr>
      <w:tr w:rsidR="00B5079D" w:rsidRPr="00C06408" w14:paraId="2A603573" w14:textId="77777777" w:rsidTr="00BA3478">
        <w:tc>
          <w:tcPr>
            <w:cnfStyle w:val="001000000000" w:firstRow="0" w:lastRow="0" w:firstColumn="1" w:lastColumn="0" w:oddVBand="0" w:evenVBand="0" w:oddHBand="0" w:evenHBand="0" w:firstRowFirstColumn="0" w:firstRowLastColumn="0" w:lastRowFirstColumn="0" w:lastRowLastColumn="0"/>
            <w:tcW w:w="233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96C4350" w14:textId="3EE4363C" w:rsidR="00B5079D" w:rsidRDefault="00B5079D" w:rsidP="00CA56F7">
            <w:pPr>
              <w:rPr>
                <w:lang w:val="de-CH"/>
              </w:rPr>
            </w:pPr>
            <w:r>
              <w:rPr>
                <w:lang w:val="de-CH"/>
              </w:rPr>
              <w:t>16</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95F26A2" w14:textId="4D721594" w:rsidR="00B5079D" w:rsidRDefault="00B5079D" w:rsidP="00CA56F7">
            <w:pPr>
              <w:cnfStyle w:val="000000000000" w:firstRow="0" w:lastRow="0" w:firstColumn="0" w:lastColumn="0" w:oddVBand="0" w:evenVBand="0" w:oddHBand="0" w:evenHBand="0" w:firstRowFirstColumn="0" w:firstRowLastColumn="0" w:lastRowFirstColumn="0" w:lastRowLastColumn="0"/>
              <w:rPr>
                <w:lang w:val="de-CH"/>
              </w:rPr>
            </w:pPr>
            <w:r>
              <w:rPr>
                <w:lang w:val="de-CH"/>
              </w:rPr>
              <w:t>Startseite ist geladen und man ist eingeloggt</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259F523" w14:textId="06BFBA98" w:rsidR="00B5079D" w:rsidRDefault="00B5079D" w:rsidP="00CA56F7">
            <w:pPr>
              <w:cnfStyle w:val="000000000000" w:firstRow="0" w:lastRow="0" w:firstColumn="0" w:lastColumn="0" w:oddVBand="0" w:evenVBand="0" w:oddHBand="0" w:evenHBand="0" w:firstRowFirstColumn="0" w:firstRowLastColumn="0" w:lastRowFirstColumn="0" w:lastRowLastColumn="0"/>
              <w:rPr>
                <w:lang w:val="de-CH"/>
              </w:rPr>
            </w:pPr>
            <w:r>
              <w:rPr>
                <w:lang w:val="de-CH"/>
              </w:rPr>
              <w:t>Keine Eingabe</w:t>
            </w:r>
          </w:p>
        </w:tc>
        <w:tc>
          <w:tcPr>
            <w:tcW w:w="233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01E02DA" w14:textId="052A15D1" w:rsidR="00B5079D" w:rsidRDefault="00B5079D" w:rsidP="00CA56F7">
            <w:pPr>
              <w:cnfStyle w:val="000000000000" w:firstRow="0" w:lastRow="0" w:firstColumn="0" w:lastColumn="0" w:oddVBand="0" w:evenVBand="0" w:oddHBand="0" w:evenHBand="0" w:firstRowFirstColumn="0" w:firstRowLastColumn="0" w:lastRowFirstColumn="0" w:lastRowLastColumn="0"/>
              <w:rPr>
                <w:lang w:val="de-CH"/>
              </w:rPr>
            </w:pPr>
            <w:r>
              <w:rPr>
                <w:lang w:val="de-CH"/>
              </w:rPr>
              <w:t>Oben sieht man die Geldmenge</w:t>
            </w:r>
          </w:p>
        </w:tc>
      </w:tr>
    </w:tbl>
    <w:p w14:paraId="5004BE70" w14:textId="367C0BE6" w:rsidR="000B6919" w:rsidRDefault="000B6919" w:rsidP="000B6919">
      <w:pPr>
        <w:rPr>
          <w:lang w:val="de-CH"/>
        </w:rPr>
      </w:pPr>
    </w:p>
    <w:p w14:paraId="4FE151D1" w14:textId="120CA1E9" w:rsidR="003530C8" w:rsidRDefault="003530C8" w:rsidP="000B6919">
      <w:pPr>
        <w:rPr>
          <w:lang w:val="de-CH"/>
        </w:rPr>
      </w:pPr>
    </w:p>
    <w:p w14:paraId="09AC191A" w14:textId="2A4BA96D" w:rsidR="003530C8" w:rsidRDefault="003530C8" w:rsidP="000B6919">
      <w:pPr>
        <w:rPr>
          <w:lang w:val="de-CH"/>
        </w:rPr>
      </w:pPr>
    </w:p>
    <w:p w14:paraId="33AF902B" w14:textId="713A85BA" w:rsidR="003530C8" w:rsidRDefault="003530C8" w:rsidP="000B6919">
      <w:pPr>
        <w:rPr>
          <w:lang w:val="de-CH"/>
        </w:rPr>
      </w:pPr>
    </w:p>
    <w:p w14:paraId="6D29350B" w14:textId="77777777" w:rsidR="003530C8" w:rsidRDefault="003530C8" w:rsidP="000B6919">
      <w:pPr>
        <w:rPr>
          <w:lang w:val="de-CH"/>
        </w:rPr>
      </w:pPr>
    </w:p>
    <w:p w14:paraId="610AB244" w14:textId="77777777" w:rsidR="000B6919" w:rsidRDefault="000B6919" w:rsidP="000B6919">
      <w:pPr>
        <w:rPr>
          <w:b/>
          <w:bCs/>
          <w:sz w:val="32"/>
          <w:szCs w:val="32"/>
          <w:lang w:val="de-CH"/>
        </w:rPr>
      </w:pPr>
      <w:r>
        <w:rPr>
          <w:b/>
          <w:bCs/>
          <w:sz w:val="32"/>
          <w:szCs w:val="32"/>
          <w:lang w:val="de-CH"/>
        </w:rPr>
        <w:lastRenderedPageBreak/>
        <w:t>Testprotokoll:</w:t>
      </w:r>
    </w:p>
    <w:tbl>
      <w:tblPr>
        <w:tblStyle w:val="Gitternetztabelle4Akzent1"/>
        <w:tblW w:w="0" w:type="auto"/>
        <w:tblInd w:w="0" w:type="dxa"/>
        <w:tblLook w:val="04A0" w:firstRow="1" w:lastRow="0" w:firstColumn="1" w:lastColumn="0" w:noHBand="0" w:noVBand="1"/>
      </w:tblPr>
      <w:tblGrid>
        <w:gridCol w:w="3107"/>
        <w:gridCol w:w="3108"/>
        <w:gridCol w:w="3108"/>
      </w:tblGrid>
      <w:tr w:rsidR="000B6919" w14:paraId="7DE673C0" w14:textId="77777777" w:rsidTr="00BA3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hideMark/>
          </w:tcPr>
          <w:p w14:paraId="7265C3E6" w14:textId="77777777" w:rsidR="000B6919" w:rsidRDefault="000B6919" w:rsidP="00BA3478">
            <w:pPr>
              <w:pStyle w:val="berschrift3"/>
              <w:rPr>
                <w:lang w:val="de-CH"/>
              </w:rPr>
            </w:pPr>
            <w:r>
              <w:rPr>
                <w:lang w:val="de-CH"/>
              </w:rPr>
              <w:t>Testfall Nr.</w:t>
            </w:r>
          </w:p>
        </w:tc>
        <w:tc>
          <w:tcPr>
            <w:tcW w:w="3108" w:type="dxa"/>
            <w:hideMark/>
          </w:tcPr>
          <w:p w14:paraId="45194FA8" w14:textId="77777777" w:rsidR="000B6919" w:rsidRDefault="000B6919" w:rsidP="00BA3478">
            <w:pPr>
              <w:pStyle w:val="berschrift3"/>
              <w:cnfStyle w:val="100000000000" w:firstRow="1" w:lastRow="0" w:firstColumn="0" w:lastColumn="0" w:oddVBand="0" w:evenVBand="0" w:oddHBand="0" w:evenHBand="0" w:firstRowFirstColumn="0" w:firstRowLastColumn="0" w:lastRowFirstColumn="0" w:lastRowLastColumn="0"/>
              <w:rPr>
                <w:lang w:val="de-CH"/>
              </w:rPr>
            </w:pPr>
            <w:r>
              <w:rPr>
                <w:lang w:val="de-CH"/>
              </w:rPr>
              <w:t>Durchgeführt von</w:t>
            </w:r>
          </w:p>
        </w:tc>
        <w:tc>
          <w:tcPr>
            <w:tcW w:w="3108" w:type="dxa"/>
            <w:hideMark/>
          </w:tcPr>
          <w:p w14:paraId="7711B8AB" w14:textId="77777777" w:rsidR="000B6919" w:rsidRDefault="000B6919" w:rsidP="00BA3478">
            <w:pPr>
              <w:pStyle w:val="berschrift3"/>
              <w:cnfStyle w:val="100000000000" w:firstRow="1" w:lastRow="0" w:firstColumn="0" w:lastColumn="0" w:oddVBand="0" w:evenVBand="0" w:oddHBand="0" w:evenHBand="0" w:firstRowFirstColumn="0" w:firstRowLastColumn="0" w:lastRowFirstColumn="0" w:lastRowLastColumn="0"/>
              <w:rPr>
                <w:lang w:val="de-CH"/>
              </w:rPr>
            </w:pPr>
            <w:r>
              <w:rPr>
                <w:lang w:val="de-CH"/>
              </w:rPr>
              <w:t>OK/NOK</w:t>
            </w:r>
          </w:p>
        </w:tc>
      </w:tr>
      <w:tr w:rsidR="00B5079D" w14:paraId="0051A867"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F381DE" w14:textId="58C2F9FD" w:rsidR="00B5079D" w:rsidRDefault="00B5079D" w:rsidP="00B5079D">
            <w:pPr>
              <w:pStyle w:val="berschrift3"/>
              <w:rPr>
                <w:lang w:val="de-CH"/>
              </w:rPr>
            </w:pPr>
            <w:r>
              <w:t>1</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C9D186" w14:textId="77777777" w:rsidR="00B5079D" w:rsidRDefault="00B5079D" w:rsidP="00B5079D">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Valentino Belluscio</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780480" w14:textId="77777777" w:rsidR="00B5079D" w:rsidRDefault="00B5079D" w:rsidP="00B5079D">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B5079D" w14:paraId="4924B711"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7B61B4F" w14:textId="707C83A7" w:rsidR="00B5079D" w:rsidRDefault="00B5079D" w:rsidP="00B5079D">
            <w:pPr>
              <w:pStyle w:val="berschrift3"/>
              <w:rPr>
                <w:lang w:val="de-CH"/>
              </w:rPr>
            </w:pPr>
            <w:r>
              <w:t>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0427FC5" w14:textId="77777777" w:rsidR="00B5079D" w:rsidRDefault="00B5079D" w:rsidP="00B5079D">
            <w:pPr>
              <w:pStyle w:val="berschrift3"/>
              <w:cnfStyle w:val="000000000000" w:firstRow="0" w:lastRow="0" w:firstColumn="0" w:lastColumn="0" w:oddVBand="0" w:evenVBand="0" w:oddHBand="0" w:evenHBand="0" w:firstRowFirstColumn="0" w:firstRowLastColumn="0" w:lastRowFirstColumn="0" w:lastRowLastColumn="0"/>
              <w:rPr>
                <w:lang w:val="de-CH"/>
              </w:rPr>
            </w:pPr>
            <w:r w:rsidRPr="009A5BF5">
              <w:rPr>
                <w:lang w:val="de-CH"/>
              </w:rPr>
              <w:t>Valentino Belluscio</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2C50CE" w14:textId="77777777" w:rsidR="00B5079D" w:rsidRDefault="00B5079D" w:rsidP="00B5079D">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B5079D" w14:paraId="268EB894"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8FF348" w14:textId="13D5D9CE" w:rsidR="00B5079D" w:rsidRDefault="00B5079D" w:rsidP="00B5079D">
            <w:pPr>
              <w:pStyle w:val="berschrift3"/>
              <w:rPr>
                <w:lang w:val="de-CH"/>
              </w:rPr>
            </w:pPr>
            <w:r>
              <w:rPr>
                <w:lang w:val="de-CH"/>
              </w:rPr>
              <w:t>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74D09F" w14:textId="77777777" w:rsidR="00B5079D" w:rsidRDefault="00B5079D" w:rsidP="00B5079D">
            <w:pPr>
              <w:pStyle w:val="berschrift3"/>
              <w:cnfStyle w:val="000000100000" w:firstRow="0" w:lastRow="0" w:firstColumn="0" w:lastColumn="0" w:oddVBand="0" w:evenVBand="0" w:oddHBand="1" w:evenHBand="0" w:firstRowFirstColumn="0" w:firstRowLastColumn="0" w:lastRowFirstColumn="0" w:lastRowLastColumn="0"/>
              <w:rPr>
                <w:lang w:val="de-CH"/>
              </w:rPr>
            </w:pPr>
            <w:r w:rsidRPr="009A5BF5">
              <w:rPr>
                <w:lang w:val="de-CH"/>
              </w:rPr>
              <w:t>Valentino Belluscio</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437D6" w14:textId="77777777" w:rsidR="00B5079D" w:rsidRDefault="00B5079D" w:rsidP="00B5079D">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B5079D" w14:paraId="491FF4C7"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C4BC335" w14:textId="4E53271C" w:rsidR="00B5079D" w:rsidRDefault="00B5079D" w:rsidP="00B5079D">
            <w:pPr>
              <w:pStyle w:val="berschrift3"/>
              <w:rPr>
                <w:lang w:val="de-CH"/>
              </w:rPr>
            </w:pPr>
            <w:r>
              <w:rPr>
                <w:lang w:val="de-CH"/>
              </w:rPr>
              <w:t>5</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8CA000" w14:textId="77777777" w:rsidR="00B5079D" w:rsidRDefault="00B5079D" w:rsidP="00B5079D">
            <w:pPr>
              <w:pStyle w:val="berschrift3"/>
              <w:cnfStyle w:val="000000000000" w:firstRow="0" w:lastRow="0" w:firstColumn="0" w:lastColumn="0" w:oddVBand="0" w:evenVBand="0" w:oddHBand="0" w:evenHBand="0" w:firstRowFirstColumn="0" w:firstRowLastColumn="0" w:lastRowFirstColumn="0" w:lastRowLastColumn="0"/>
              <w:rPr>
                <w:lang w:val="de-CH"/>
              </w:rPr>
            </w:pPr>
            <w:r w:rsidRPr="009A5BF5">
              <w:rPr>
                <w:lang w:val="de-CH"/>
              </w:rPr>
              <w:t>Valentino Belluscio</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AE2C803" w14:textId="77777777" w:rsidR="00B5079D" w:rsidRDefault="00B5079D" w:rsidP="00B5079D">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B5079D" w:rsidRPr="00B5079D" w14:paraId="0747A706"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AAC80AD" w14:textId="67104AF1" w:rsidR="00B5079D" w:rsidRDefault="00B5079D" w:rsidP="00B5079D">
            <w:pPr>
              <w:pStyle w:val="berschrift3"/>
              <w:rPr>
                <w:lang w:val="de-CH"/>
              </w:rPr>
            </w:pPr>
            <w:r>
              <w:rPr>
                <w:lang w:val="de-CH"/>
              </w:rPr>
              <w:t>6</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6D13228" w14:textId="391432CE" w:rsidR="00B5079D" w:rsidRPr="009A5BF5" w:rsidRDefault="00B5079D" w:rsidP="00B5079D">
            <w:pPr>
              <w:pStyle w:val="berschrift3"/>
              <w:cnfStyle w:val="000000100000" w:firstRow="0" w:lastRow="0" w:firstColumn="0" w:lastColumn="0" w:oddVBand="0" w:evenVBand="0" w:oddHBand="1" w:evenHBand="0" w:firstRowFirstColumn="0" w:firstRowLastColumn="0" w:lastRowFirstColumn="0" w:lastRowLastColumn="0"/>
              <w:rPr>
                <w:lang w:val="de-CH"/>
              </w:rPr>
            </w:pPr>
            <w:r w:rsidRPr="000427B6">
              <w:rPr>
                <w:lang w:val="de-CH"/>
              </w:rPr>
              <w:t>Valentino Belluscio</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27E030C" w14:textId="1239D713" w:rsidR="00B5079D" w:rsidRDefault="00B5079D" w:rsidP="00B5079D">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NOK (haben wir nicht als notwendig empfunden)</w:t>
            </w:r>
          </w:p>
        </w:tc>
      </w:tr>
      <w:tr w:rsidR="00B5079D" w14:paraId="10957E5B"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EC451D" w14:textId="7717DD5C" w:rsidR="00B5079D" w:rsidRDefault="00B5079D" w:rsidP="00B5079D">
            <w:pPr>
              <w:pStyle w:val="berschrift3"/>
              <w:rPr>
                <w:lang w:val="de-CH"/>
              </w:rPr>
            </w:pPr>
            <w:r>
              <w:rPr>
                <w:lang w:val="de-CH"/>
              </w:rPr>
              <w:t>7</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F2434EA" w14:textId="56EDD8DC" w:rsidR="00B5079D" w:rsidRPr="009A5BF5" w:rsidRDefault="00B5079D" w:rsidP="00B5079D">
            <w:pPr>
              <w:pStyle w:val="berschrift3"/>
              <w:cnfStyle w:val="000000000000" w:firstRow="0" w:lastRow="0" w:firstColumn="0" w:lastColumn="0" w:oddVBand="0" w:evenVBand="0" w:oddHBand="0" w:evenHBand="0" w:firstRowFirstColumn="0" w:firstRowLastColumn="0" w:lastRowFirstColumn="0" w:lastRowLastColumn="0"/>
              <w:rPr>
                <w:lang w:val="de-CH"/>
              </w:rPr>
            </w:pPr>
            <w:r w:rsidRPr="000427B6">
              <w:rPr>
                <w:lang w:val="de-CH"/>
              </w:rPr>
              <w:t>Valentino Belluscio</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B0EC482" w14:textId="2E73DA75" w:rsidR="00B5079D" w:rsidRDefault="00B5079D" w:rsidP="00B5079D">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B5079D" w14:paraId="2F3F12CC"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356BECF" w14:textId="6993FC25" w:rsidR="00B5079D" w:rsidRDefault="00B5079D" w:rsidP="00B5079D">
            <w:pPr>
              <w:pStyle w:val="berschrift3"/>
              <w:rPr>
                <w:lang w:val="de-CH"/>
              </w:rPr>
            </w:pPr>
            <w:r>
              <w:rPr>
                <w:lang w:val="de-CH"/>
              </w:rPr>
              <w:t>8.1</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1E2F620" w14:textId="7DA54975" w:rsidR="00B5079D" w:rsidRPr="009A5BF5" w:rsidRDefault="00B5079D" w:rsidP="00B5079D">
            <w:pPr>
              <w:pStyle w:val="berschrift3"/>
              <w:cnfStyle w:val="000000100000" w:firstRow="0" w:lastRow="0" w:firstColumn="0" w:lastColumn="0" w:oddVBand="0" w:evenVBand="0" w:oddHBand="1" w:evenHBand="0" w:firstRowFirstColumn="0" w:firstRowLastColumn="0" w:lastRowFirstColumn="0" w:lastRowLastColumn="0"/>
              <w:rPr>
                <w:lang w:val="de-CH"/>
              </w:rPr>
            </w:pPr>
            <w:r w:rsidRPr="000427B6">
              <w:rPr>
                <w:lang w:val="de-CH"/>
              </w:rPr>
              <w:t>Valentino Belluscio</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B08E4D1" w14:textId="6053F65E" w:rsidR="00B5079D" w:rsidRDefault="00B5079D" w:rsidP="00B5079D">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B5079D" w14:paraId="29073363"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C0A970" w14:textId="6D3CFCAB" w:rsidR="00B5079D" w:rsidRDefault="00B5079D" w:rsidP="00B5079D">
            <w:pPr>
              <w:pStyle w:val="berschrift3"/>
              <w:rPr>
                <w:lang w:val="de-CH"/>
              </w:rPr>
            </w:pPr>
            <w:r>
              <w:rPr>
                <w:lang w:val="de-CH"/>
              </w:rPr>
              <w:t>8.2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F3126B2" w14:textId="49001007" w:rsidR="00B5079D" w:rsidRPr="009A5BF5" w:rsidRDefault="00B5079D" w:rsidP="00B5079D">
            <w:pPr>
              <w:pStyle w:val="berschrift3"/>
              <w:cnfStyle w:val="000000000000" w:firstRow="0" w:lastRow="0" w:firstColumn="0" w:lastColumn="0" w:oddVBand="0" w:evenVBand="0" w:oddHBand="0" w:evenHBand="0" w:firstRowFirstColumn="0" w:firstRowLastColumn="0" w:lastRowFirstColumn="0" w:lastRowLastColumn="0"/>
              <w:rPr>
                <w:lang w:val="de-CH"/>
              </w:rPr>
            </w:pPr>
            <w:r w:rsidRPr="000427B6">
              <w:rPr>
                <w:lang w:val="de-CH"/>
              </w:rPr>
              <w:t>Valentino Belluscio</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BA661EB" w14:textId="1F698D45" w:rsidR="00B5079D" w:rsidRDefault="00B5079D" w:rsidP="00B5079D">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B5079D" w14:paraId="41C06F5D"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3C95B4AF" w14:textId="57B6152B" w:rsidR="00B5079D" w:rsidRDefault="00B5079D" w:rsidP="00B5079D">
            <w:pPr>
              <w:pStyle w:val="berschrift3"/>
              <w:rPr>
                <w:lang w:val="de-CH"/>
              </w:rPr>
            </w:pPr>
            <w:r>
              <w:rPr>
                <w:lang w:val="de-CH"/>
              </w:rPr>
              <w:t>9</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641747D" w14:textId="2273C692" w:rsidR="00B5079D" w:rsidRPr="009A5BF5" w:rsidRDefault="00B5079D" w:rsidP="00B5079D">
            <w:pPr>
              <w:pStyle w:val="berschrift3"/>
              <w:cnfStyle w:val="000000100000" w:firstRow="0" w:lastRow="0" w:firstColumn="0" w:lastColumn="0" w:oddVBand="0" w:evenVBand="0" w:oddHBand="1" w:evenHBand="0" w:firstRowFirstColumn="0" w:firstRowLastColumn="0" w:lastRowFirstColumn="0" w:lastRowLastColumn="0"/>
              <w:rPr>
                <w:lang w:val="de-CH"/>
              </w:rPr>
            </w:pPr>
            <w:r w:rsidRPr="000427B6">
              <w:rPr>
                <w:lang w:val="de-CH"/>
              </w:rPr>
              <w:t>Valentino Belluscio</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81ED43A" w14:textId="29DDA72F" w:rsidR="00B5079D" w:rsidRDefault="00B5079D" w:rsidP="00B5079D">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B5079D" w14:paraId="02DABD19"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B268BA7" w14:textId="7F5705EF" w:rsidR="00B5079D" w:rsidRDefault="00B5079D" w:rsidP="00B5079D">
            <w:pPr>
              <w:pStyle w:val="berschrift3"/>
              <w:rPr>
                <w:lang w:val="de-CH"/>
              </w:rPr>
            </w:pPr>
            <w:r>
              <w:rPr>
                <w:lang w:val="de-CH"/>
              </w:rPr>
              <w:t>10</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0C836F8" w14:textId="4E958357" w:rsidR="00B5079D" w:rsidRPr="009A5BF5" w:rsidRDefault="00B5079D" w:rsidP="00B5079D">
            <w:pPr>
              <w:pStyle w:val="berschrift3"/>
              <w:cnfStyle w:val="000000000000" w:firstRow="0" w:lastRow="0" w:firstColumn="0" w:lastColumn="0" w:oddVBand="0" w:evenVBand="0" w:oddHBand="0" w:evenHBand="0" w:firstRowFirstColumn="0" w:firstRowLastColumn="0" w:lastRowFirstColumn="0" w:lastRowLastColumn="0"/>
              <w:rPr>
                <w:lang w:val="de-CH"/>
              </w:rPr>
            </w:pPr>
            <w:r w:rsidRPr="000427B6">
              <w:rPr>
                <w:lang w:val="de-CH"/>
              </w:rPr>
              <w:t>Valentino Belluscio</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BF1B5DC" w14:textId="000267CA" w:rsidR="00B5079D" w:rsidRDefault="00B5079D" w:rsidP="00B5079D">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B5079D" w14:paraId="4223503D"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C2060AE" w14:textId="488B9091" w:rsidR="00B5079D" w:rsidRDefault="00B5079D" w:rsidP="00B5079D">
            <w:pPr>
              <w:pStyle w:val="berschrift3"/>
              <w:rPr>
                <w:lang w:val="de-CH"/>
              </w:rPr>
            </w:pPr>
            <w:r>
              <w:rPr>
                <w:lang w:val="de-CH"/>
              </w:rPr>
              <w:t>11.1</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129AE1B" w14:textId="58DC7234" w:rsidR="00B5079D" w:rsidRPr="009A5BF5" w:rsidRDefault="00B5079D" w:rsidP="00B5079D">
            <w:pPr>
              <w:pStyle w:val="berschrift3"/>
              <w:cnfStyle w:val="000000100000" w:firstRow="0" w:lastRow="0" w:firstColumn="0" w:lastColumn="0" w:oddVBand="0" w:evenVBand="0" w:oddHBand="1" w:evenHBand="0" w:firstRowFirstColumn="0" w:firstRowLastColumn="0" w:lastRowFirstColumn="0" w:lastRowLastColumn="0"/>
              <w:rPr>
                <w:lang w:val="de-CH"/>
              </w:rPr>
            </w:pPr>
            <w:r w:rsidRPr="000427B6">
              <w:rPr>
                <w:lang w:val="de-CH"/>
              </w:rPr>
              <w:t>Valentino Belluscio</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70912CE" w14:textId="7BAFFEC8" w:rsidR="00B5079D" w:rsidRDefault="00B5079D" w:rsidP="00B5079D">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B5079D" w14:paraId="45FD4BD4"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2C99EB9" w14:textId="2D35F680" w:rsidR="00B5079D" w:rsidRDefault="00B5079D" w:rsidP="00B5079D">
            <w:pPr>
              <w:pStyle w:val="berschrift3"/>
              <w:rPr>
                <w:lang w:val="de-CH"/>
              </w:rPr>
            </w:pPr>
            <w:r>
              <w:rPr>
                <w:lang w:val="de-CH"/>
              </w:rPr>
              <w:t>11.2</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BDB093A" w14:textId="1C160750" w:rsidR="00B5079D" w:rsidRPr="009A5BF5" w:rsidRDefault="00B5079D" w:rsidP="00B5079D">
            <w:pPr>
              <w:pStyle w:val="berschrift3"/>
              <w:cnfStyle w:val="000000000000" w:firstRow="0" w:lastRow="0" w:firstColumn="0" w:lastColumn="0" w:oddVBand="0" w:evenVBand="0" w:oddHBand="0" w:evenHBand="0" w:firstRowFirstColumn="0" w:firstRowLastColumn="0" w:lastRowFirstColumn="0" w:lastRowLastColumn="0"/>
              <w:rPr>
                <w:lang w:val="de-CH"/>
              </w:rPr>
            </w:pPr>
            <w:r w:rsidRPr="000427B6">
              <w:rPr>
                <w:lang w:val="de-CH"/>
              </w:rPr>
              <w:t>Valentino Belluscio</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CFDF719" w14:textId="676E19C1" w:rsidR="00B5079D" w:rsidRDefault="00B5079D" w:rsidP="00B5079D">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B5079D" w14:paraId="4A4A39D5"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88EEA84" w14:textId="0A3E4E97" w:rsidR="00B5079D" w:rsidRDefault="00B5079D" w:rsidP="00B5079D">
            <w:pPr>
              <w:pStyle w:val="berschrift3"/>
              <w:rPr>
                <w:lang w:val="de-CH"/>
              </w:rPr>
            </w:pPr>
            <w:r>
              <w:rPr>
                <w:lang w:val="de-CH"/>
              </w:rPr>
              <w:t>13</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DC7BCAC" w14:textId="14235A69" w:rsidR="00B5079D" w:rsidRPr="009A5BF5" w:rsidRDefault="00B5079D" w:rsidP="00B5079D">
            <w:pPr>
              <w:pStyle w:val="berschrift3"/>
              <w:cnfStyle w:val="000000100000" w:firstRow="0" w:lastRow="0" w:firstColumn="0" w:lastColumn="0" w:oddVBand="0" w:evenVBand="0" w:oddHBand="1" w:evenHBand="0" w:firstRowFirstColumn="0" w:firstRowLastColumn="0" w:lastRowFirstColumn="0" w:lastRowLastColumn="0"/>
              <w:rPr>
                <w:lang w:val="de-CH"/>
              </w:rPr>
            </w:pPr>
            <w:r w:rsidRPr="000427B6">
              <w:rPr>
                <w:lang w:val="de-CH"/>
              </w:rPr>
              <w:t>Valentino Belluscio</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29DC98F" w14:textId="54AA4FF9" w:rsidR="00B5079D" w:rsidRDefault="00B5079D" w:rsidP="00B5079D">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B5079D" w14:paraId="703CEA6E"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D2D6D42" w14:textId="1359B247" w:rsidR="00B5079D" w:rsidRDefault="00B5079D" w:rsidP="00B5079D">
            <w:pPr>
              <w:pStyle w:val="berschrift3"/>
              <w:rPr>
                <w:lang w:val="de-CH"/>
              </w:rPr>
            </w:pPr>
            <w:r>
              <w:rPr>
                <w:lang w:val="de-CH"/>
              </w:rPr>
              <w:t>14</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2C544AF" w14:textId="2B503986" w:rsidR="00B5079D" w:rsidRPr="009A5BF5" w:rsidRDefault="00B5079D" w:rsidP="00B5079D">
            <w:pPr>
              <w:pStyle w:val="berschrift3"/>
              <w:cnfStyle w:val="000000000000" w:firstRow="0" w:lastRow="0" w:firstColumn="0" w:lastColumn="0" w:oddVBand="0" w:evenVBand="0" w:oddHBand="0" w:evenHBand="0" w:firstRowFirstColumn="0" w:firstRowLastColumn="0" w:lastRowFirstColumn="0" w:lastRowLastColumn="0"/>
              <w:rPr>
                <w:lang w:val="de-CH"/>
              </w:rPr>
            </w:pPr>
            <w:r w:rsidRPr="000427B6">
              <w:rPr>
                <w:lang w:val="de-CH"/>
              </w:rPr>
              <w:t>Valentino Belluscio</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4E8C0E6" w14:textId="14762B59" w:rsidR="00B5079D" w:rsidRDefault="00B5079D" w:rsidP="00B5079D">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OK</w:t>
            </w:r>
          </w:p>
        </w:tc>
      </w:tr>
      <w:tr w:rsidR="00B5079D" w14:paraId="69B33322" w14:textId="77777777" w:rsidTr="00BA3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1296102" w14:textId="731902D7" w:rsidR="00B5079D" w:rsidRDefault="00B5079D" w:rsidP="00B5079D">
            <w:pPr>
              <w:pStyle w:val="berschrift3"/>
              <w:rPr>
                <w:lang w:val="de-CH"/>
              </w:rPr>
            </w:pPr>
            <w:r>
              <w:rPr>
                <w:lang w:val="de-CH"/>
              </w:rPr>
              <w:t>15</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B7B3E53" w14:textId="3FBB992E" w:rsidR="00B5079D" w:rsidRPr="009A5BF5" w:rsidRDefault="00B5079D" w:rsidP="00B5079D">
            <w:pPr>
              <w:pStyle w:val="berschrift3"/>
              <w:cnfStyle w:val="000000100000" w:firstRow="0" w:lastRow="0" w:firstColumn="0" w:lastColumn="0" w:oddVBand="0" w:evenVBand="0" w:oddHBand="1" w:evenHBand="0" w:firstRowFirstColumn="0" w:firstRowLastColumn="0" w:lastRowFirstColumn="0" w:lastRowLastColumn="0"/>
              <w:rPr>
                <w:lang w:val="de-CH"/>
              </w:rPr>
            </w:pPr>
            <w:r w:rsidRPr="000427B6">
              <w:rPr>
                <w:lang w:val="de-CH"/>
              </w:rPr>
              <w:t>Valentino Belluscio</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212E39F" w14:textId="338F499B" w:rsidR="00B5079D" w:rsidRDefault="00B5079D" w:rsidP="00B5079D">
            <w:pPr>
              <w:pStyle w:val="berschrift3"/>
              <w:cnfStyle w:val="000000100000" w:firstRow="0" w:lastRow="0" w:firstColumn="0" w:lastColumn="0" w:oddVBand="0" w:evenVBand="0" w:oddHBand="1" w:evenHBand="0" w:firstRowFirstColumn="0" w:firstRowLastColumn="0" w:lastRowFirstColumn="0" w:lastRowLastColumn="0"/>
              <w:rPr>
                <w:lang w:val="de-CH"/>
              </w:rPr>
            </w:pPr>
            <w:r>
              <w:rPr>
                <w:lang w:val="de-CH"/>
              </w:rPr>
              <w:t>OK</w:t>
            </w:r>
          </w:p>
        </w:tc>
      </w:tr>
      <w:tr w:rsidR="00B5079D" w:rsidRPr="00B5079D" w14:paraId="2D675F87" w14:textId="77777777" w:rsidTr="00BA3478">
        <w:tc>
          <w:tcPr>
            <w:cnfStyle w:val="001000000000" w:firstRow="0" w:lastRow="0" w:firstColumn="1" w:lastColumn="0" w:oddVBand="0" w:evenVBand="0" w:oddHBand="0" w:evenHBand="0" w:firstRowFirstColumn="0" w:firstRowLastColumn="0" w:lastRowFirstColumn="0" w:lastRowLastColumn="0"/>
            <w:tcW w:w="31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5725C29" w14:textId="218EE306" w:rsidR="00B5079D" w:rsidRDefault="00B5079D" w:rsidP="00B5079D">
            <w:pPr>
              <w:pStyle w:val="berschrift3"/>
              <w:rPr>
                <w:lang w:val="de-CH"/>
              </w:rPr>
            </w:pPr>
            <w:r>
              <w:rPr>
                <w:lang w:val="de-CH"/>
              </w:rPr>
              <w:t>16</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F46632B" w14:textId="1AF048D6" w:rsidR="00B5079D" w:rsidRPr="009A5BF5" w:rsidRDefault="00B5079D" w:rsidP="00B5079D">
            <w:pPr>
              <w:pStyle w:val="berschrift3"/>
              <w:cnfStyle w:val="000000000000" w:firstRow="0" w:lastRow="0" w:firstColumn="0" w:lastColumn="0" w:oddVBand="0" w:evenVBand="0" w:oddHBand="0" w:evenHBand="0" w:firstRowFirstColumn="0" w:firstRowLastColumn="0" w:lastRowFirstColumn="0" w:lastRowLastColumn="0"/>
              <w:rPr>
                <w:lang w:val="de-CH"/>
              </w:rPr>
            </w:pPr>
            <w:r w:rsidRPr="000427B6">
              <w:rPr>
                <w:lang w:val="de-CH"/>
              </w:rPr>
              <w:t>Valentino Belluscio</w:t>
            </w:r>
          </w:p>
        </w:tc>
        <w:tc>
          <w:tcPr>
            <w:tcW w:w="31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A572D07" w14:textId="29FC1B12" w:rsidR="00B5079D" w:rsidRDefault="00B5079D" w:rsidP="00B5079D">
            <w:pPr>
              <w:pStyle w:val="berschrift3"/>
              <w:cnfStyle w:val="000000000000" w:firstRow="0" w:lastRow="0" w:firstColumn="0" w:lastColumn="0" w:oddVBand="0" w:evenVBand="0" w:oddHBand="0" w:evenHBand="0" w:firstRowFirstColumn="0" w:firstRowLastColumn="0" w:lastRowFirstColumn="0" w:lastRowLastColumn="0"/>
              <w:rPr>
                <w:lang w:val="de-CH"/>
              </w:rPr>
            </w:pPr>
            <w:r>
              <w:rPr>
                <w:lang w:val="de-CH"/>
              </w:rPr>
              <w:t>NOK (Das Spiel ist nun auf itch.io und deswegen stimmt die Geldmenge nicht mit der von itch.io überein.)</w:t>
            </w:r>
          </w:p>
        </w:tc>
      </w:tr>
    </w:tbl>
    <w:p w14:paraId="69FE6064" w14:textId="77777777" w:rsidR="000B6919" w:rsidRDefault="000B6919" w:rsidP="000B6919">
      <w:pPr>
        <w:rPr>
          <w:lang w:val="de-CH"/>
        </w:rPr>
      </w:pPr>
    </w:p>
    <w:p w14:paraId="5EC4BDF5" w14:textId="77777777" w:rsidR="000B6919" w:rsidRDefault="000B6919" w:rsidP="000B6919">
      <w:pPr>
        <w:rPr>
          <w:lang w:val="de-CH"/>
        </w:rPr>
      </w:pPr>
    </w:p>
    <w:p w14:paraId="3CB853D8" w14:textId="7DF1404C" w:rsidR="000B6919" w:rsidRDefault="000B6919" w:rsidP="000B6919">
      <w:pPr>
        <w:rPr>
          <w:b/>
          <w:bCs/>
          <w:sz w:val="32"/>
          <w:szCs w:val="32"/>
          <w:lang w:val="de-CH"/>
        </w:rPr>
      </w:pPr>
      <w:r>
        <w:rPr>
          <w:b/>
          <w:bCs/>
          <w:sz w:val="32"/>
          <w:szCs w:val="32"/>
          <w:lang w:val="de-CH"/>
        </w:rPr>
        <w:t>Test</w:t>
      </w:r>
      <w:r w:rsidR="007B063B">
        <w:rPr>
          <w:b/>
          <w:bCs/>
          <w:sz w:val="32"/>
          <w:szCs w:val="32"/>
          <w:lang w:val="de-CH"/>
        </w:rPr>
        <w:t>b</w:t>
      </w:r>
      <w:r>
        <w:rPr>
          <w:b/>
          <w:bCs/>
          <w:sz w:val="32"/>
          <w:szCs w:val="32"/>
          <w:lang w:val="de-CH"/>
        </w:rPr>
        <w:t>ericht:</w:t>
      </w:r>
    </w:p>
    <w:p w14:paraId="06755845" w14:textId="77777777" w:rsidR="000B6919" w:rsidRDefault="000B6919" w:rsidP="000B6919">
      <w:pPr>
        <w:rPr>
          <w:b/>
          <w:bCs/>
          <w:sz w:val="32"/>
          <w:szCs w:val="32"/>
          <w:lang w:val="de-CH"/>
        </w:rPr>
      </w:pPr>
    </w:p>
    <w:p w14:paraId="1461BD3F" w14:textId="77B3C493" w:rsidR="000B6919" w:rsidRPr="00C06408" w:rsidRDefault="00C06408" w:rsidP="000B6919">
      <w:pPr>
        <w:rPr>
          <w:b/>
          <w:bCs/>
          <w:sz w:val="24"/>
          <w:szCs w:val="24"/>
          <w:lang w:val="de-CH"/>
        </w:rPr>
      </w:pPr>
      <w:r>
        <w:rPr>
          <w:b/>
          <w:bCs/>
          <w:sz w:val="24"/>
          <w:szCs w:val="24"/>
          <w:lang w:val="de-CH"/>
        </w:rPr>
        <w:t>Das Testen verlief gut, denn wir hatten nicht viele Schwierigkeiten.</w:t>
      </w:r>
      <w:r w:rsidR="007B063B">
        <w:rPr>
          <w:b/>
          <w:bCs/>
          <w:sz w:val="24"/>
          <w:szCs w:val="24"/>
          <w:lang w:val="de-CH"/>
        </w:rPr>
        <w:t xml:space="preserve"> Aber wir haben keine Spielseite selber sondern auf itch.io. Die Spielseite ist trotzdem im Repository drinnen aber, da das </w:t>
      </w:r>
      <w:proofErr w:type="spellStart"/>
      <w:r w:rsidR="007B063B">
        <w:rPr>
          <w:b/>
          <w:bCs/>
          <w:sz w:val="24"/>
          <w:szCs w:val="24"/>
          <w:lang w:val="de-CH"/>
        </w:rPr>
        <w:t>WebPlayer</w:t>
      </w:r>
      <w:proofErr w:type="spellEnd"/>
      <w:r w:rsidR="007B063B">
        <w:rPr>
          <w:b/>
          <w:bCs/>
          <w:sz w:val="24"/>
          <w:szCs w:val="24"/>
          <w:lang w:val="de-CH"/>
        </w:rPr>
        <w:t xml:space="preserve"> Plugin nicht mehr funktioniert geht dies nicht. </w:t>
      </w:r>
    </w:p>
    <w:p w14:paraId="1708F37F" w14:textId="77777777" w:rsidR="00C7368B" w:rsidRDefault="00C7368B" w:rsidP="00C7368B">
      <w:pPr>
        <w:rPr>
          <w:lang w:val="de-CH"/>
        </w:rPr>
      </w:pPr>
    </w:p>
    <w:p w14:paraId="4D721319" w14:textId="77777777" w:rsidR="00C7368B" w:rsidRPr="00363940" w:rsidRDefault="00C7368B" w:rsidP="00C7368B">
      <w:pPr>
        <w:pStyle w:val="berschrift3"/>
        <w:rPr>
          <w:lang w:val="de-CH"/>
        </w:rPr>
      </w:pPr>
      <w:r w:rsidRPr="00363940">
        <w:rPr>
          <w:lang w:val="de-CH"/>
        </w:rPr>
        <w:t>6) Auswertung</w:t>
      </w:r>
    </w:p>
    <w:p w14:paraId="2C537642" w14:textId="7528A00A" w:rsidR="00C7368B" w:rsidRDefault="00C7368B" w:rsidP="00C7368B">
      <w:pPr>
        <w:rPr>
          <w:lang w:val="de-CH"/>
        </w:rPr>
      </w:pPr>
      <w:r w:rsidRPr="00363940">
        <w:rPr>
          <w:lang w:val="de-CH"/>
        </w:rPr>
        <w:t>Überlegen Sie sich, was gut gelaufen ist und was eher nicht. Sie können diese Informationen in Ihrem Portfolioeintrag verwenden.</w:t>
      </w:r>
    </w:p>
    <w:p w14:paraId="3290A8C1" w14:textId="60E4C63A" w:rsidR="000B6919" w:rsidRDefault="000B6919" w:rsidP="00C7368B">
      <w:pPr>
        <w:rPr>
          <w:lang w:val="de-CH"/>
        </w:rPr>
      </w:pPr>
    </w:p>
    <w:p w14:paraId="43959A2D" w14:textId="5D489AE5" w:rsidR="003530C8" w:rsidRDefault="003530C8" w:rsidP="00C7368B">
      <w:pPr>
        <w:rPr>
          <w:lang w:val="de-CH"/>
        </w:rPr>
      </w:pPr>
    </w:p>
    <w:p w14:paraId="456B2845" w14:textId="77777777" w:rsidR="003530C8" w:rsidRDefault="003530C8" w:rsidP="00C7368B">
      <w:pPr>
        <w:rPr>
          <w:lang w:val="de-CH"/>
        </w:rPr>
      </w:pPr>
    </w:p>
    <w:p w14:paraId="7A47A6D6" w14:textId="77777777" w:rsidR="000B6919" w:rsidRPr="000E3854" w:rsidRDefault="000B6919" w:rsidP="000B6919">
      <w:pPr>
        <w:rPr>
          <w:b/>
          <w:bCs/>
          <w:sz w:val="32"/>
          <w:szCs w:val="32"/>
          <w:lang w:val="de-CH"/>
        </w:rPr>
      </w:pPr>
      <w:r>
        <w:rPr>
          <w:b/>
          <w:bCs/>
          <w:sz w:val="32"/>
          <w:szCs w:val="32"/>
          <w:lang w:val="de-CH"/>
        </w:rPr>
        <w:lastRenderedPageBreak/>
        <w:t>Fazit:</w:t>
      </w:r>
    </w:p>
    <w:p w14:paraId="29D86378" w14:textId="38297EDF" w:rsidR="000B6919" w:rsidRDefault="000B6919" w:rsidP="000B6919">
      <w:pPr>
        <w:rPr>
          <w:b/>
          <w:lang w:val="de-CH"/>
        </w:rPr>
      </w:pPr>
    </w:p>
    <w:p w14:paraId="2AF4FE7D" w14:textId="77777777" w:rsidR="00D6398F" w:rsidRDefault="00D6398F" w:rsidP="000B6919">
      <w:pPr>
        <w:rPr>
          <w:b/>
          <w:lang w:val="de-CH"/>
        </w:rPr>
      </w:pPr>
    </w:p>
    <w:p w14:paraId="6D6CBE0B" w14:textId="69034CCC" w:rsidR="000B6919" w:rsidRDefault="000B6919" w:rsidP="000B6919">
      <w:pPr>
        <w:rPr>
          <w:bCs/>
          <w:lang w:val="de-CH"/>
        </w:rPr>
      </w:pPr>
      <w:r>
        <w:rPr>
          <w:bCs/>
          <w:lang w:val="de-CH"/>
        </w:rPr>
        <w:t xml:space="preserve">Gut gelaufen: Die Zusammenarbeit in der Gruppe </w:t>
      </w:r>
      <w:r w:rsidR="007B063B">
        <w:rPr>
          <w:bCs/>
          <w:lang w:val="de-CH"/>
        </w:rPr>
        <w:t xml:space="preserve">verlief gut </w:t>
      </w:r>
      <w:r>
        <w:rPr>
          <w:bCs/>
          <w:lang w:val="de-CH"/>
        </w:rPr>
        <w:t>und es herrschte eine gute Harmonie zwischen den Gruppenmitgliedern.</w:t>
      </w:r>
      <w:r w:rsidR="007B063B">
        <w:rPr>
          <w:bCs/>
          <w:lang w:val="de-CH"/>
        </w:rPr>
        <w:t xml:space="preserve"> Das Pai</w:t>
      </w:r>
      <w:r w:rsidR="00D6398F">
        <w:rPr>
          <w:bCs/>
          <w:lang w:val="de-CH"/>
        </w:rPr>
        <w:t>r-</w:t>
      </w:r>
      <w:proofErr w:type="spellStart"/>
      <w:r w:rsidR="00D6398F">
        <w:rPr>
          <w:bCs/>
          <w:lang w:val="de-CH"/>
        </w:rPr>
        <w:t>P</w:t>
      </w:r>
      <w:r w:rsidR="007B063B">
        <w:rPr>
          <w:bCs/>
          <w:lang w:val="de-CH"/>
        </w:rPr>
        <w:t>rogramming</w:t>
      </w:r>
      <w:proofErr w:type="spellEnd"/>
      <w:r w:rsidR="007B063B">
        <w:rPr>
          <w:bCs/>
          <w:lang w:val="de-CH"/>
        </w:rPr>
        <w:t xml:space="preserve"> zwischen</w:t>
      </w:r>
      <w:r w:rsidR="00D6398F">
        <w:rPr>
          <w:bCs/>
          <w:lang w:val="de-CH"/>
        </w:rPr>
        <w:t xml:space="preserve"> Florian und Valentino hat sich auch als gut erwiesen. Wir konnten uns gegenseitig gut unterstützen und lernten neues voneinander.</w:t>
      </w:r>
      <w:r w:rsidR="007B063B">
        <w:rPr>
          <w:bCs/>
          <w:lang w:val="de-CH"/>
        </w:rPr>
        <w:t xml:space="preserve"> </w:t>
      </w:r>
    </w:p>
    <w:p w14:paraId="00CE02A2" w14:textId="00AF3F06" w:rsidR="000B6919" w:rsidRDefault="000B6919" w:rsidP="000B6919">
      <w:pPr>
        <w:rPr>
          <w:lang w:val="de-CH"/>
        </w:rPr>
      </w:pPr>
      <w:r>
        <w:rPr>
          <w:bCs/>
          <w:lang w:val="de-CH"/>
        </w:rPr>
        <w:t xml:space="preserve">Schlecht gelaufen: </w:t>
      </w:r>
      <w:r w:rsidR="00D6398F">
        <w:rPr>
          <w:bCs/>
          <w:lang w:val="de-CH"/>
        </w:rPr>
        <w:t xml:space="preserve">Das Unity Spiel konnten wir nicht via </w:t>
      </w:r>
      <w:proofErr w:type="spellStart"/>
      <w:r w:rsidR="00D6398F">
        <w:rPr>
          <w:bCs/>
          <w:lang w:val="de-CH"/>
        </w:rPr>
        <w:t>WebPlayer</w:t>
      </w:r>
      <w:proofErr w:type="spellEnd"/>
      <w:r w:rsidR="00D6398F">
        <w:rPr>
          <w:bCs/>
          <w:lang w:val="de-CH"/>
        </w:rPr>
        <w:t xml:space="preserve"> auf unserer Seite hochladen aber wir haben eine andere Lösung gefunden. Denn wir haben es dann mit </w:t>
      </w:r>
      <w:proofErr w:type="spellStart"/>
      <w:r w:rsidR="00D6398F">
        <w:rPr>
          <w:bCs/>
          <w:lang w:val="de-CH"/>
        </w:rPr>
        <w:t>WebGL</w:t>
      </w:r>
      <w:proofErr w:type="spellEnd"/>
      <w:r w:rsidR="00D6398F">
        <w:rPr>
          <w:bCs/>
          <w:lang w:val="de-CH"/>
        </w:rPr>
        <w:t xml:space="preserve"> auf itch.io hochgeladen. Wir haben keine Zeit mehr gehabt, um das Spiel selbst zu hosten mit </w:t>
      </w:r>
      <w:proofErr w:type="spellStart"/>
      <w:r w:rsidR="00D6398F">
        <w:rPr>
          <w:bCs/>
          <w:lang w:val="de-CH"/>
        </w:rPr>
        <w:t>WebGL</w:t>
      </w:r>
      <w:proofErr w:type="spellEnd"/>
      <w:r w:rsidR="00D6398F">
        <w:rPr>
          <w:bCs/>
          <w:lang w:val="de-CH"/>
        </w:rPr>
        <w:t>.</w:t>
      </w:r>
    </w:p>
    <w:p w14:paraId="18EC8318" w14:textId="77777777" w:rsidR="00C7368B" w:rsidRDefault="00C7368B" w:rsidP="00C7368B">
      <w:pPr>
        <w:rPr>
          <w:b/>
          <w:lang w:val="de-CH"/>
        </w:rPr>
      </w:pPr>
    </w:p>
    <w:p w14:paraId="446DDD46" w14:textId="77777777" w:rsidR="00C7368B" w:rsidRPr="00363940" w:rsidRDefault="00C7368B" w:rsidP="00C7368B">
      <w:pPr>
        <w:pStyle w:val="berschrift3"/>
        <w:rPr>
          <w:lang w:val="de-CH"/>
        </w:rPr>
      </w:pPr>
      <w:r w:rsidRPr="00363940">
        <w:rPr>
          <w:lang w:val="de-CH"/>
        </w:rPr>
        <w:t>7) Portfolioeintrag</w:t>
      </w:r>
    </w:p>
    <w:p w14:paraId="45CEB10D" w14:textId="77777777" w:rsidR="00C7368B" w:rsidRPr="00363940" w:rsidRDefault="00C7368B" w:rsidP="00C7368B">
      <w:pPr>
        <w:rPr>
          <w:lang w:val="de-CH"/>
        </w:rPr>
      </w:pPr>
      <w:r w:rsidRPr="00363940">
        <w:rPr>
          <w:lang w:val="de-CH"/>
        </w:rPr>
        <w:t>Schreiben Sie den Portfolioeintrag und reichen Sie ihn ein. Gehen Sie im Portfolioeintrag auf Ihre Ziele und deren Erreichung sowie die erstellte Dokumentation ein. Beschreiben Sie im Portfolioeintrag auch Ihren Lernweg, die Probleme, Erkenntnisse und Erfolge.</w:t>
      </w:r>
    </w:p>
    <w:p w14:paraId="256B2BC5" w14:textId="77777777" w:rsidR="00C7368B" w:rsidRPr="00363940" w:rsidRDefault="00C7368B" w:rsidP="00C7368B">
      <w:pPr>
        <w:rPr>
          <w:lang w:val="de-CH"/>
        </w:rPr>
      </w:pPr>
    </w:p>
    <w:p w14:paraId="471AED46" w14:textId="77777777" w:rsidR="00C7368B" w:rsidRDefault="00C7368B">
      <w:pPr>
        <w:widowControl/>
        <w:overflowPunct/>
        <w:autoSpaceDE/>
        <w:autoSpaceDN/>
        <w:adjustRightInd/>
        <w:textAlignment w:val="auto"/>
        <w:rPr>
          <w:b/>
          <w:sz w:val="24"/>
          <w:lang w:val="de-CH"/>
        </w:rPr>
      </w:pPr>
      <w:r>
        <w:rPr>
          <w:lang w:val="de-CH"/>
        </w:rPr>
        <w:br w:type="page"/>
      </w:r>
    </w:p>
    <w:p w14:paraId="5B389D2E" w14:textId="1E47E4A2" w:rsidR="00182890" w:rsidRPr="00A67868" w:rsidRDefault="00182890" w:rsidP="00A67868">
      <w:pPr>
        <w:pStyle w:val="berschrift2"/>
        <w:rPr>
          <w:lang w:val="de-CH"/>
        </w:rPr>
      </w:pPr>
      <w:r w:rsidRPr="00363940">
        <w:rPr>
          <w:lang w:val="de-CH"/>
        </w:rPr>
        <w:lastRenderedPageBreak/>
        <w:t>Projektvorschläge</w:t>
      </w:r>
    </w:p>
    <w:p w14:paraId="14E3871C" w14:textId="12CD120A" w:rsidR="00182890" w:rsidRPr="002D1776" w:rsidRDefault="00182890" w:rsidP="00182890">
      <w:pPr>
        <w:pStyle w:val="berschrift3"/>
        <w:rPr>
          <w:lang w:val="de-CH"/>
        </w:rPr>
      </w:pPr>
      <w:bookmarkStart w:id="2" w:name="_Hlk50229168"/>
      <w:r w:rsidRPr="002D1776">
        <w:rPr>
          <w:lang w:val="de-CH"/>
        </w:rPr>
        <w:t xml:space="preserve">Modul </w:t>
      </w:r>
      <w:r w:rsidR="009C6F68">
        <w:rPr>
          <w:lang w:val="de-CH"/>
        </w:rPr>
        <w:t xml:space="preserve">114 </w:t>
      </w:r>
      <w:r w:rsidR="009C6F68" w:rsidRPr="009C6F68">
        <w:rPr>
          <w:lang w:val="de-CH"/>
        </w:rPr>
        <w:t>Codierungs-, Kompressions- und Verschlüsselungsverfahren einsetzen</w:t>
      </w:r>
    </w:p>
    <w:bookmarkEnd w:id="2"/>
    <w:p w14:paraId="41C541E3" w14:textId="4352A941" w:rsidR="008B3B55" w:rsidRDefault="009A1B7E" w:rsidP="00182890">
      <w:pPr>
        <w:rPr>
          <w:b/>
          <w:bCs/>
          <w:lang w:val="de-CH"/>
        </w:rPr>
      </w:pPr>
      <w:r>
        <w:rPr>
          <w:b/>
          <w:bCs/>
          <w:lang w:val="de-CH"/>
        </w:rPr>
        <w:t>Verschlüsselungsapp</w:t>
      </w:r>
    </w:p>
    <w:p w14:paraId="1D76DB0C" w14:textId="4C2FE652" w:rsidR="003D48CD" w:rsidRPr="003D48CD" w:rsidRDefault="009A1B7E" w:rsidP="00182890">
      <w:pPr>
        <w:rPr>
          <w:lang w:val="de-CH"/>
        </w:rPr>
      </w:pPr>
      <w:r>
        <w:rPr>
          <w:lang w:val="de-CH"/>
        </w:rPr>
        <w:t>Erstellen Sie eine Applikation, mit der verschiedene Verschlüsselungsverfahren ausgewählt und angewendet werden können</w:t>
      </w:r>
      <w:r w:rsidR="00952FCE">
        <w:rPr>
          <w:lang w:val="de-CH"/>
        </w:rPr>
        <w:t>, so dass Sie untereinander verschlüsselte Nachrichten und eventuell Bilder austauschen können.</w:t>
      </w:r>
    </w:p>
    <w:p w14:paraId="685164AC" w14:textId="15E9C0B9" w:rsidR="008B3B55" w:rsidRDefault="008B3B55" w:rsidP="00182890">
      <w:pPr>
        <w:rPr>
          <w:b/>
          <w:bCs/>
          <w:lang w:val="de-CH"/>
        </w:rPr>
      </w:pPr>
    </w:p>
    <w:p w14:paraId="0059C4EC" w14:textId="58527C79" w:rsidR="00952FCE" w:rsidRDefault="00952FCE" w:rsidP="00952FCE">
      <w:pPr>
        <w:rPr>
          <w:b/>
          <w:bCs/>
          <w:lang w:val="de-CH"/>
        </w:rPr>
      </w:pPr>
      <w:r>
        <w:rPr>
          <w:b/>
          <w:bCs/>
          <w:lang w:val="de-CH"/>
        </w:rPr>
        <w:t>Steganographie</w:t>
      </w:r>
    </w:p>
    <w:p w14:paraId="6F7E047F" w14:textId="7292F5E9" w:rsidR="00952FCE" w:rsidRDefault="00952FCE" w:rsidP="00952FCE">
      <w:pPr>
        <w:rPr>
          <w:lang w:val="de-CH"/>
        </w:rPr>
      </w:pPr>
      <w:r>
        <w:rPr>
          <w:lang w:val="de-CH"/>
        </w:rPr>
        <w:t>Die Steganographie befasst sich damit, Nachrichten zu verstecken, beispielsweise in Bildern.</w:t>
      </w:r>
    </w:p>
    <w:p w14:paraId="0AF0CE67" w14:textId="0300E038" w:rsidR="00952FCE" w:rsidRDefault="00952FCE" w:rsidP="00952FCE">
      <w:pPr>
        <w:rPr>
          <w:lang w:val="de-CH"/>
        </w:rPr>
      </w:pPr>
      <w:r>
        <w:rPr>
          <w:lang w:val="de-CH"/>
        </w:rPr>
        <w:t xml:space="preserve">Erstellen Sie ein </w:t>
      </w:r>
      <w:proofErr w:type="gramStart"/>
      <w:r>
        <w:rPr>
          <w:lang w:val="de-CH"/>
        </w:rPr>
        <w:t>Programm</w:t>
      </w:r>
      <w:proofErr w:type="gramEnd"/>
      <w:r>
        <w:rPr>
          <w:lang w:val="de-CH"/>
        </w:rPr>
        <w:t xml:space="preserve"> mit dem Sie Nachrichten verstecken und wieder auslesen können.</w:t>
      </w:r>
    </w:p>
    <w:p w14:paraId="53A6744C" w14:textId="77777777" w:rsidR="00952FCE" w:rsidRDefault="00952FCE" w:rsidP="00952FCE">
      <w:pPr>
        <w:rPr>
          <w:lang w:val="de-CH"/>
        </w:rPr>
      </w:pPr>
    </w:p>
    <w:p w14:paraId="2FE0C120" w14:textId="4B84F884" w:rsidR="00952FCE" w:rsidRDefault="00952FCE" w:rsidP="00952FCE">
      <w:pPr>
        <w:rPr>
          <w:lang w:val="de-CH"/>
        </w:rPr>
      </w:pPr>
      <w:r>
        <w:rPr>
          <w:lang w:val="de-CH"/>
        </w:rPr>
        <w:t xml:space="preserve">Website: </w:t>
      </w:r>
      <w:hyperlink r:id="rId9" w:history="1">
        <w:r w:rsidRPr="009A3603">
          <w:rPr>
            <w:rStyle w:val="Hyperlink"/>
            <w:lang w:val="de-CH"/>
          </w:rPr>
          <w:t>https://www.loginworks.com/blogs/use-steganography-c/</w:t>
        </w:r>
      </w:hyperlink>
    </w:p>
    <w:p w14:paraId="506A7773" w14:textId="1325E577" w:rsidR="00952FCE" w:rsidRDefault="00952FCE" w:rsidP="00952FCE">
      <w:pPr>
        <w:rPr>
          <w:lang w:val="de-CH"/>
        </w:rPr>
      </w:pPr>
      <w:r>
        <w:rPr>
          <w:lang w:val="de-CH"/>
        </w:rPr>
        <w:t xml:space="preserve">Ältere </w:t>
      </w:r>
      <w:proofErr w:type="spellStart"/>
      <w:r>
        <w:rPr>
          <w:lang w:val="de-CH"/>
        </w:rPr>
        <w:t>Tutorialreihe</w:t>
      </w:r>
      <w:proofErr w:type="spellEnd"/>
      <w:r>
        <w:rPr>
          <w:lang w:val="de-CH"/>
        </w:rPr>
        <w:t xml:space="preserve">: </w:t>
      </w:r>
      <w:hyperlink r:id="rId10" w:history="1">
        <w:r w:rsidRPr="009A3603">
          <w:rPr>
            <w:rStyle w:val="Hyperlink"/>
            <w:lang w:val="de-CH"/>
          </w:rPr>
          <w:t>https://youtu.be/97Vz6wyHeeM</w:t>
        </w:r>
      </w:hyperlink>
    </w:p>
    <w:p w14:paraId="728099D8" w14:textId="77777777" w:rsidR="00952FCE" w:rsidRPr="00952FCE" w:rsidRDefault="00952FCE" w:rsidP="00952FCE">
      <w:pPr>
        <w:rPr>
          <w:lang w:val="de-CH"/>
        </w:rPr>
      </w:pPr>
    </w:p>
    <w:p w14:paraId="43932E08" w14:textId="77777777" w:rsidR="00952FCE" w:rsidRDefault="00952FCE" w:rsidP="00182890">
      <w:pPr>
        <w:rPr>
          <w:b/>
          <w:bCs/>
          <w:lang w:val="de-CH"/>
        </w:rPr>
      </w:pPr>
    </w:p>
    <w:p w14:paraId="78D481AF" w14:textId="26C327B8" w:rsidR="008B3B55" w:rsidRDefault="009A1B7E" w:rsidP="00182890">
      <w:pPr>
        <w:rPr>
          <w:b/>
          <w:bCs/>
          <w:lang w:val="de-CH"/>
        </w:rPr>
      </w:pPr>
      <w:r>
        <w:rPr>
          <w:b/>
          <w:bCs/>
          <w:lang w:val="de-CH"/>
        </w:rPr>
        <w:t>Barcode-Erstellung</w:t>
      </w:r>
    </w:p>
    <w:p w14:paraId="5455593D" w14:textId="715EDE8A" w:rsidR="008B3B55" w:rsidRPr="00ED61ED" w:rsidRDefault="009A1B7E" w:rsidP="00182890">
      <w:pPr>
        <w:rPr>
          <w:lang w:val="de-CH"/>
        </w:rPr>
      </w:pPr>
      <w:r>
        <w:rPr>
          <w:lang w:val="de-CH"/>
        </w:rPr>
        <w:t xml:space="preserve">Erstellen Sie eine App, mit der Sie Informationen in Barcodes codieren und diese dann mit dem Handy scannen können. Sie können auswählen, ob Sie Bibliotheken verwenden oder die Funktionen </w:t>
      </w:r>
      <w:proofErr w:type="gramStart"/>
      <w:r>
        <w:rPr>
          <w:lang w:val="de-CH"/>
        </w:rPr>
        <w:t>selber</w:t>
      </w:r>
      <w:proofErr w:type="gramEnd"/>
      <w:r>
        <w:rPr>
          <w:lang w:val="de-CH"/>
        </w:rPr>
        <w:t xml:space="preserve"> codieren möchten.</w:t>
      </w:r>
    </w:p>
    <w:p w14:paraId="4C89C0B5" w14:textId="05ABC2DB" w:rsidR="006F39D8" w:rsidRDefault="006F39D8">
      <w:pPr>
        <w:widowControl/>
        <w:overflowPunct/>
        <w:autoSpaceDE/>
        <w:autoSpaceDN/>
        <w:adjustRightInd/>
        <w:textAlignment w:val="auto"/>
        <w:rPr>
          <w:b/>
          <w:bCs/>
          <w:lang w:val="de-CH"/>
        </w:rPr>
      </w:pPr>
    </w:p>
    <w:p w14:paraId="5F318141" w14:textId="24BCBE3A" w:rsidR="00182890" w:rsidRPr="00363940" w:rsidRDefault="009A1B7E" w:rsidP="00182890">
      <w:pPr>
        <w:rPr>
          <w:b/>
          <w:bCs/>
          <w:lang w:val="de-CH"/>
        </w:rPr>
      </w:pPr>
      <w:r>
        <w:rPr>
          <w:b/>
          <w:bCs/>
          <w:lang w:val="de-CH"/>
        </w:rPr>
        <w:t>Zahlensysteme</w:t>
      </w:r>
    </w:p>
    <w:p w14:paraId="3ED13063" w14:textId="6093708F" w:rsidR="0085552E" w:rsidRPr="00F67018" w:rsidRDefault="009A1B7E" w:rsidP="00182890">
      <w:pPr>
        <w:rPr>
          <w:lang w:val="de-CH"/>
        </w:rPr>
      </w:pPr>
      <w:r>
        <w:rPr>
          <w:lang w:val="de-CH"/>
        </w:rPr>
        <w:t>Erstellen Sie eine Applikation, mit der Sie benutzerfreundlich Zahlen von einem Zahlensystem in ein anderes umrechnen können.</w:t>
      </w:r>
    </w:p>
    <w:p w14:paraId="418CD86D" w14:textId="30CB4865" w:rsidR="00E6315B" w:rsidRDefault="00E6315B" w:rsidP="00E6315B">
      <w:pPr>
        <w:rPr>
          <w:lang w:val="de-CH"/>
        </w:rPr>
      </w:pPr>
    </w:p>
    <w:p w14:paraId="37774714" w14:textId="4F2438ED" w:rsidR="009A1B7E" w:rsidRPr="00363940" w:rsidRDefault="009A1B7E" w:rsidP="009A1B7E">
      <w:pPr>
        <w:rPr>
          <w:b/>
          <w:bCs/>
          <w:lang w:val="de-CH"/>
        </w:rPr>
      </w:pPr>
      <w:r>
        <w:rPr>
          <w:b/>
          <w:bCs/>
          <w:lang w:val="de-CH"/>
        </w:rPr>
        <w:t>Binärcodes</w:t>
      </w:r>
    </w:p>
    <w:p w14:paraId="75EEA3A7" w14:textId="31D8831F" w:rsidR="009A1B7E" w:rsidRPr="00F67018" w:rsidRDefault="009A1B7E" w:rsidP="009A1B7E">
      <w:pPr>
        <w:rPr>
          <w:lang w:val="de-CH"/>
        </w:rPr>
      </w:pPr>
      <w:r>
        <w:rPr>
          <w:lang w:val="de-CH"/>
        </w:rPr>
        <w:t xml:space="preserve">Erstellen Sie eine Applikation, mit der Sie benutzerfreundlich verschiedene Binärcodes </w:t>
      </w:r>
      <w:r w:rsidR="009424E1">
        <w:rPr>
          <w:lang w:val="de-CH"/>
        </w:rPr>
        <w:t>und Zahlen (positiv und negativ</w:t>
      </w:r>
      <w:r w:rsidR="00C77F65">
        <w:rPr>
          <w:lang w:val="de-CH"/>
        </w:rPr>
        <w:t>, mit Kommas und ohne</w:t>
      </w:r>
      <w:r w:rsidR="009424E1">
        <w:rPr>
          <w:lang w:val="de-CH"/>
        </w:rPr>
        <w:t xml:space="preserve">) </w:t>
      </w:r>
      <w:r>
        <w:rPr>
          <w:lang w:val="de-CH"/>
        </w:rPr>
        <w:t>ineinander umrechnen können.</w:t>
      </w:r>
    </w:p>
    <w:p w14:paraId="01A52489" w14:textId="77777777" w:rsidR="009A1B7E" w:rsidRDefault="009A1B7E" w:rsidP="00E6315B">
      <w:pPr>
        <w:rPr>
          <w:lang w:val="de-CH"/>
        </w:rPr>
      </w:pPr>
    </w:p>
    <w:p w14:paraId="61570FB3" w14:textId="1697BA44" w:rsidR="00AA132A" w:rsidRPr="00363940" w:rsidRDefault="00AA132A" w:rsidP="00AA132A">
      <w:pPr>
        <w:rPr>
          <w:b/>
          <w:bCs/>
          <w:lang w:val="de-CH"/>
        </w:rPr>
      </w:pPr>
      <w:r>
        <w:rPr>
          <w:b/>
          <w:bCs/>
          <w:lang w:val="de-CH"/>
        </w:rPr>
        <w:t>Komprimierung</w:t>
      </w:r>
    </w:p>
    <w:p w14:paraId="64023811" w14:textId="10FF7A2B" w:rsidR="00AA132A" w:rsidRPr="00F67018" w:rsidRDefault="00AA132A" w:rsidP="00AA132A">
      <w:pPr>
        <w:rPr>
          <w:lang w:val="de-CH"/>
        </w:rPr>
      </w:pPr>
      <w:r>
        <w:rPr>
          <w:lang w:val="de-CH"/>
        </w:rPr>
        <w:t>Erstellen Sie ein Programm, mit dem Sie eine Datei komprimieren und dekomprimieren können.</w:t>
      </w:r>
    </w:p>
    <w:p w14:paraId="03B40692" w14:textId="77777777" w:rsidR="00B7244D" w:rsidRDefault="00B7244D" w:rsidP="00EE139B">
      <w:pPr>
        <w:pStyle w:val="berschrift3"/>
        <w:rPr>
          <w:lang w:val="de-CH"/>
        </w:rPr>
      </w:pPr>
    </w:p>
    <w:p w14:paraId="482C5B5C" w14:textId="28EF28EB" w:rsidR="005524EB" w:rsidRDefault="00C77F65" w:rsidP="00EE139B">
      <w:pPr>
        <w:pStyle w:val="berschrift3"/>
        <w:rPr>
          <w:lang w:val="de-CH"/>
        </w:rPr>
      </w:pPr>
      <w:r w:rsidRPr="009C6F68">
        <w:rPr>
          <w:lang w:val="de-CH"/>
        </w:rPr>
        <w:t>Modul 29</w:t>
      </w:r>
      <w:r>
        <w:rPr>
          <w:lang w:val="de-CH"/>
        </w:rPr>
        <w:t>5</w:t>
      </w:r>
      <w:r w:rsidRPr="009C6F68">
        <w:rPr>
          <w:lang w:val="de-CH"/>
        </w:rPr>
        <w:t xml:space="preserve">: </w:t>
      </w:r>
      <w:r w:rsidRPr="00C77F65">
        <w:rPr>
          <w:lang w:val="de-CH"/>
        </w:rPr>
        <w:t>Backend für Applikationen realisieren</w:t>
      </w:r>
    </w:p>
    <w:p w14:paraId="0DEA762E" w14:textId="721EAE49" w:rsidR="00B7244D" w:rsidRDefault="00952FCE" w:rsidP="005524EB">
      <w:pPr>
        <w:rPr>
          <w:lang w:val="de-CH"/>
        </w:rPr>
      </w:pPr>
      <w:r>
        <w:rPr>
          <w:lang w:val="de-CH"/>
        </w:rPr>
        <w:t xml:space="preserve">Erstellen Sie jeweils ein API für folgende Aufgaben mit einem minimalen Frontend. </w:t>
      </w:r>
    </w:p>
    <w:p w14:paraId="3BF3C00C" w14:textId="111B509F" w:rsidR="00952FCE" w:rsidRDefault="00952FCE" w:rsidP="005524EB">
      <w:pPr>
        <w:rPr>
          <w:lang w:val="de-CH"/>
        </w:rPr>
      </w:pPr>
    </w:p>
    <w:p w14:paraId="5FF0A972" w14:textId="2BB03B3E" w:rsidR="00952FCE" w:rsidRDefault="00952FCE" w:rsidP="005524EB">
      <w:pPr>
        <w:rPr>
          <w:lang w:val="de-CH"/>
        </w:rPr>
      </w:pPr>
      <w:r>
        <w:rPr>
          <w:lang w:val="de-CH"/>
        </w:rPr>
        <w:t>Ohne persistente Datenspeicherung (DB):</w:t>
      </w:r>
    </w:p>
    <w:p w14:paraId="22DD85E1" w14:textId="473BF834" w:rsidR="00952FCE" w:rsidRDefault="00952FCE" w:rsidP="005524EB">
      <w:pPr>
        <w:rPr>
          <w:lang w:val="de-CH"/>
        </w:rPr>
      </w:pPr>
      <w:r w:rsidRPr="00952FCE">
        <w:rPr>
          <w:b/>
          <w:bCs/>
          <w:lang w:val="de-CH"/>
        </w:rPr>
        <w:t>Quadratische Gleichungslöser:</w:t>
      </w:r>
      <w:r>
        <w:rPr>
          <w:lang w:val="de-CH"/>
        </w:rPr>
        <w:t xml:space="preserve"> Sie haben eine Gleichung wie 3x</w:t>
      </w:r>
      <w:r w:rsidRPr="00952FCE">
        <w:rPr>
          <w:vertAlign w:val="superscript"/>
          <w:lang w:val="de-CH"/>
        </w:rPr>
        <w:t>2</w:t>
      </w:r>
      <w:r>
        <w:rPr>
          <w:lang w:val="de-CH"/>
        </w:rPr>
        <w:t xml:space="preserve"> + 12x - 20 = 0. Wenn Sie Ihrem API  3, 12 und -20 übergeben, gibt es die Lösungen zurück.</w:t>
      </w:r>
    </w:p>
    <w:p w14:paraId="62ADD05C" w14:textId="77777777" w:rsidR="00952FCE" w:rsidRDefault="00952FCE" w:rsidP="005524EB">
      <w:pPr>
        <w:rPr>
          <w:lang w:val="de-CH"/>
        </w:rPr>
      </w:pPr>
    </w:p>
    <w:p w14:paraId="67292A0D" w14:textId="434A5320" w:rsidR="00952FCE" w:rsidRDefault="00952FCE" w:rsidP="00952FCE">
      <w:pPr>
        <w:rPr>
          <w:lang w:val="de-CH"/>
        </w:rPr>
      </w:pPr>
      <w:proofErr w:type="spellStart"/>
      <w:r>
        <w:rPr>
          <w:b/>
          <w:bCs/>
          <w:lang w:val="de-CH"/>
        </w:rPr>
        <w:t>Zeitberechner</w:t>
      </w:r>
      <w:proofErr w:type="spellEnd"/>
      <w:r w:rsidRPr="00952FCE">
        <w:rPr>
          <w:b/>
          <w:bCs/>
          <w:lang w:val="de-CH"/>
        </w:rPr>
        <w:t>:</w:t>
      </w:r>
      <w:r>
        <w:rPr>
          <w:lang w:val="de-CH"/>
        </w:rPr>
        <w:t xml:space="preserve"> Wenn Sie Ihrem API ein Datum übergeben, werden die Sekunden/Minuten/Stunden/Tage zurückgegeben</w:t>
      </w:r>
      <w:r w:rsidR="0038718D">
        <w:rPr>
          <w:lang w:val="de-CH"/>
        </w:rPr>
        <w:t>, die zwischen dem aktuellen Zeitpunkt und dem Datum liegen</w:t>
      </w:r>
      <w:r>
        <w:rPr>
          <w:lang w:val="de-CH"/>
        </w:rPr>
        <w:t>.</w:t>
      </w:r>
    </w:p>
    <w:p w14:paraId="1563D23D" w14:textId="5A1ACAE3" w:rsidR="0038718D" w:rsidRDefault="0038718D" w:rsidP="00952FCE">
      <w:pPr>
        <w:rPr>
          <w:lang w:val="de-CH"/>
        </w:rPr>
      </w:pPr>
    </w:p>
    <w:p w14:paraId="50E65189" w14:textId="42B03408" w:rsidR="0038718D" w:rsidRPr="0038718D" w:rsidRDefault="0038718D" w:rsidP="00952FCE">
      <w:pPr>
        <w:rPr>
          <w:lang w:val="de-CH"/>
        </w:rPr>
      </w:pPr>
      <w:r>
        <w:rPr>
          <w:b/>
          <w:bCs/>
          <w:lang w:val="de-CH"/>
        </w:rPr>
        <w:t>Personenersteller</w:t>
      </w:r>
      <w:r w:rsidRPr="00952FCE">
        <w:rPr>
          <w:b/>
          <w:bCs/>
          <w:lang w:val="de-CH"/>
        </w:rPr>
        <w:t>:</w:t>
      </w:r>
      <w:r w:rsidRPr="0038718D">
        <w:rPr>
          <w:lang w:val="de-CH"/>
        </w:rPr>
        <w:t xml:space="preserve"> Erstellen Sie ein API</w:t>
      </w:r>
      <w:r>
        <w:rPr>
          <w:lang w:val="de-CH"/>
        </w:rPr>
        <w:t xml:space="preserve">, </w:t>
      </w:r>
      <w:r w:rsidR="00624EE4">
        <w:rPr>
          <w:lang w:val="de-CH"/>
        </w:rPr>
        <w:t>das zufällige Personennamen kreiert und zurückgibt.</w:t>
      </w:r>
    </w:p>
    <w:p w14:paraId="66EDBEED" w14:textId="31CC6198" w:rsidR="00952FCE" w:rsidRDefault="00952FCE" w:rsidP="005524EB">
      <w:pPr>
        <w:rPr>
          <w:lang w:val="de-CH"/>
        </w:rPr>
      </w:pPr>
    </w:p>
    <w:p w14:paraId="5AC161EC" w14:textId="77777777" w:rsidR="00624EE4" w:rsidRDefault="00624EE4" w:rsidP="00624EE4">
      <w:pPr>
        <w:rPr>
          <w:lang w:val="de-CH"/>
        </w:rPr>
      </w:pPr>
      <w:proofErr w:type="spellStart"/>
      <w:r>
        <w:rPr>
          <w:b/>
          <w:bCs/>
          <w:lang w:val="de-CH"/>
        </w:rPr>
        <w:t>Spieleapi</w:t>
      </w:r>
      <w:proofErr w:type="spellEnd"/>
      <w:r w:rsidRPr="00952FCE">
        <w:rPr>
          <w:b/>
          <w:bCs/>
          <w:lang w:val="de-CH"/>
        </w:rPr>
        <w:t>:</w:t>
      </w:r>
      <w:r w:rsidRPr="0038718D">
        <w:rPr>
          <w:lang w:val="de-CH"/>
        </w:rPr>
        <w:t xml:space="preserve"> Erstellen Sie ein API</w:t>
      </w:r>
      <w:r>
        <w:rPr>
          <w:lang w:val="de-CH"/>
        </w:rPr>
        <w:t>, das</w:t>
      </w:r>
    </w:p>
    <w:p w14:paraId="32F75F13" w14:textId="50750FA2" w:rsidR="00624EE4" w:rsidRDefault="00624EE4" w:rsidP="00624EE4">
      <w:pPr>
        <w:pStyle w:val="Listenabsatz"/>
        <w:numPr>
          <w:ilvl w:val="0"/>
          <w:numId w:val="25"/>
        </w:numPr>
        <w:rPr>
          <w:lang w:val="de-CH"/>
        </w:rPr>
      </w:pPr>
      <w:r>
        <w:rPr>
          <w:lang w:val="de-CH"/>
        </w:rPr>
        <w:t>Schere Stein Papier spielen kann</w:t>
      </w:r>
      <w:r w:rsidRPr="00624EE4">
        <w:rPr>
          <w:lang w:val="de-CH"/>
        </w:rPr>
        <w:t>.</w:t>
      </w:r>
    </w:p>
    <w:p w14:paraId="5EF90D4E" w14:textId="3C7CBF4D" w:rsidR="00624EE4" w:rsidRPr="00624EE4" w:rsidRDefault="00624EE4" w:rsidP="00624EE4">
      <w:pPr>
        <w:pStyle w:val="Listenabsatz"/>
        <w:numPr>
          <w:ilvl w:val="0"/>
          <w:numId w:val="25"/>
        </w:numPr>
        <w:rPr>
          <w:lang w:val="de-CH"/>
        </w:rPr>
      </w:pPr>
      <w:r>
        <w:rPr>
          <w:lang w:val="de-CH"/>
        </w:rPr>
        <w:t>Dem Sie Ihren Einsatz übergeben können und das Roulette spielt.</w:t>
      </w:r>
    </w:p>
    <w:p w14:paraId="6775F2FA" w14:textId="77777777" w:rsidR="00624EE4" w:rsidRDefault="00624EE4" w:rsidP="00952FCE">
      <w:pPr>
        <w:rPr>
          <w:b/>
          <w:bCs/>
          <w:lang w:val="de-CH"/>
        </w:rPr>
      </w:pPr>
    </w:p>
    <w:p w14:paraId="1B358B8F" w14:textId="068640F0" w:rsidR="00952FCE" w:rsidRPr="00624EE4" w:rsidRDefault="00952FCE" w:rsidP="00952FCE">
      <w:pPr>
        <w:rPr>
          <w:b/>
          <w:bCs/>
          <w:lang w:val="de-CH"/>
        </w:rPr>
      </w:pPr>
      <w:r w:rsidRPr="00624EE4">
        <w:rPr>
          <w:b/>
          <w:bCs/>
          <w:lang w:val="de-CH"/>
        </w:rPr>
        <w:t>Mit persistenter Datenspeicherung (DB):</w:t>
      </w:r>
    </w:p>
    <w:p w14:paraId="71036E6D" w14:textId="55883CC5" w:rsidR="00952FCE" w:rsidRDefault="00624EE4" w:rsidP="00952FCE">
      <w:pPr>
        <w:rPr>
          <w:lang w:val="de-CH"/>
        </w:rPr>
      </w:pPr>
      <w:r w:rsidRPr="00624EE4">
        <w:rPr>
          <w:b/>
          <w:bCs/>
          <w:lang w:val="de-CH"/>
        </w:rPr>
        <w:t>Quiz:</w:t>
      </w:r>
      <w:r>
        <w:rPr>
          <w:lang w:val="de-CH"/>
        </w:rPr>
        <w:t xml:space="preserve"> Erstellen Sie eine API für ein Quiz, in dem Sie Fragen und Antworten zu einem bestimmten Themengebiet speichern und sich abfragen lassen können.</w:t>
      </w:r>
    </w:p>
    <w:p w14:paraId="269E3A02" w14:textId="43BD23DE" w:rsidR="00624EE4" w:rsidRDefault="00624EE4" w:rsidP="00624EE4">
      <w:pPr>
        <w:rPr>
          <w:lang w:val="de-CH"/>
        </w:rPr>
      </w:pPr>
      <w:r>
        <w:rPr>
          <w:b/>
          <w:bCs/>
          <w:lang w:val="de-CH"/>
        </w:rPr>
        <w:lastRenderedPageBreak/>
        <w:t>Noten:</w:t>
      </w:r>
      <w:r>
        <w:rPr>
          <w:lang w:val="de-CH"/>
        </w:rPr>
        <w:t xml:space="preserve"> Erstellen Sie eine API in dem Sie Ihre Noten Speichern und das Ihnen die Durchschnitzte pro Fach zurückgibt.</w:t>
      </w:r>
    </w:p>
    <w:p w14:paraId="66902389" w14:textId="43895B21" w:rsidR="00624EE4" w:rsidRDefault="00624EE4" w:rsidP="00952FCE">
      <w:pPr>
        <w:rPr>
          <w:lang w:val="de-CH"/>
        </w:rPr>
      </w:pPr>
    </w:p>
    <w:p w14:paraId="0779C6E6" w14:textId="7C15AAEC" w:rsidR="00624EE4" w:rsidRDefault="00624EE4" w:rsidP="00952FCE">
      <w:pPr>
        <w:rPr>
          <w:lang w:val="de-CH"/>
        </w:rPr>
      </w:pPr>
      <w:r>
        <w:rPr>
          <w:b/>
          <w:bCs/>
          <w:lang w:val="de-CH"/>
        </w:rPr>
        <w:t>Prüfungen:</w:t>
      </w:r>
      <w:r>
        <w:rPr>
          <w:lang w:val="de-CH"/>
        </w:rPr>
        <w:t xml:space="preserve"> Erstellen Sie eine API in dem Sie Daten und Themen Ihrer Prüfungen übergeben können und das Ihnen die verbleibenden Tage zurückgibt.</w:t>
      </w:r>
    </w:p>
    <w:p w14:paraId="664B2614" w14:textId="6C00C154" w:rsidR="00624EE4" w:rsidRDefault="00624EE4" w:rsidP="00952FCE">
      <w:pPr>
        <w:rPr>
          <w:lang w:val="de-CH"/>
        </w:rPr>
      </w:pPr>
    </w:p>
    <w:p w14:paraId="04137856" w14:textId="31BABFE4" w:rsidR="009244FD" w:rsidRDefault="009244FD" w:rsidP="009244FD">
      <w:pPr>
        <w:rPr>
          <w:lang w:val="de-CH"/>
        </w:rPr>
      </w:pPr>
      <w:r>
        <w:rPr>
          <w:b/>
          <w:bCs/>
          <w:lang w:val="de-CH"/>
        </w:rPr>
        <w:t>Nachrichten:</w:t>
      </w:r>
      <w:r>
        <w:rPr>
          <w:lang w:val="de-CH"/>
        </w:rPr>
        <w:t xml:space="preserve"> Erstellen Sie eine API in dem mehrere Personen Nachrichten und Dateien austauschen können. Verschlüsseln Sie die Nachrichten.</w:t>
      </w:r>
    </w:p>
    <w:p w14:paraId="74059B37" w14:textId="64605E26" w:rsidR="00624EE4" w:rsidRDefault="00624EE4" w:rsidP="00952FCE">
      <w:pPr>
        <w:rPr>
          <w:lang w:val="de-CH"/>
        </w:rPr>
      </w:pPr>
    </w:p>
    <w:p w14:paraId="44D4A4B3" w14:textId="512750F1" w:rsidR="00EE3BD2" w:rsidRDefault="00EE3BD2" w:rsidP="00EE3BD2">
      <w:pPr>
        <w:pStyle w:val="berschrift3"/>
        <w:rPr>
          <w:lang w:val="de-CH"/>
        </w:rPr>
      </w:pPr>
      <w:r w:rsidRPr="009C6F68">
        <w:rPr>
          <w:lang w:val="de-CH"/>
        </w:rPr>
        <w:t xml:space="preserve">Modul </w:t>
      </w:r>
      <w:r>
        <w:rPr>
          <w:lang w:val="de-CH"/>
        </w:rPr>
        <w:t>165</w:t>
      </w:r>
      <w:r w:rsidRPr="009C6F68">
        <w:rPr>
          <w:lang w:val="de-CH"/>
        </w:rPr>
        <w:t xml:space="preserve">: </w:t>
      </w:r>
      <w:r w:rsidRPr="00C77F65">
        <w:rPr>
          <w:lang w:val="de-CH"/>
        </w:rPr>
        <w:t>NoSQL-Datenbanken einsetzen</w:t>
      </w:r>
    </w:p>
    <w:p w14:paraId="6C590B22" w14:textId="75172A2A" w:rsidR="00EE3BD2" w:rsidRDefault="00EE3BD2" w:rsidP="00EE3BD2">
      <w:pPr>
        <w:rPr>
          <w:lang w:val="de-CH"/>
        </w:rPr>
      </w:pPr>
      <w:r>
        <w:rPr>
          <w:lang w:val="de-CH"/>
        </w:rPr>
        <w:t>Verwenden Sie für folgende Ideen eine NoSQL Datenbank (MongoDB, Cassandra, …)</w:t>
      </w:r>
    </w:p>
    <w:p w14:paraId="14B99089" w14:textId="5516958D" w:rsidR="00EE3BD2" w:rsidRDefault="00EE3BD2" w:rsidP="00EE3BD2">
      <w:pPr>
        <w:rPr>
          <w:lang w:val="de-CH"/>
        </w:rPr>
      </w:pPr>
    </w:p>
    <w:p w14:paraId="5E741A09" w14:textId="46E3C44A" w:rsidR="00EE3BD2" w:rsidRPr="00EE3BD2" w:rsidRDefault="00EE3BD2" w:rsidP="00EE3BD2">
      <w:pPr>
        <w:rPr>
          <w:b/>
          <w:bCs/>
          <w:lang w:val="de-CH"/>
        </w:rPr>
      </w:pPr>
      <w:proofErr w:type="spellStart"/>
      <w:r w:rsidRPr="00EE3BD2">
        <w:rPr>
          <w:b/>
          <w:bCs/>
          <w:lang w:val="de-CH"/>
        </w:rPr>
        <w:t>Lernatelierhelper</w:t>
      </w:r>
      <w:proofErr w:type="spellEnd"/>
    </w:p>
    <w:p w14:paraId="2AEE1570" w14:textId="364FEA78" w:rsidR="00EE3BD2" w:rsidRDefault="00EE3BD2" w:rsidP="00EE3BD2">
      <w:pPr>
        <w:rPr>
          <w:lang w:val="de-CH"/>
        </w:rPr>
      </w:pPr>
      <w:r>
        <w:rPr>
          <w:lang w:val="de-CH"/>
        </w:rPr>
        <w:t>Erstellen Sie ein Programm, das Sie nach den wichtigsten Dingen Ihres Projektes fragt und Ihnen ein Gerüst für den perfekten Portfolioeintrag ausgibt.</w:t>
      </w:r>
    </w:p>
    <w:p w14:paraId="32E2C2FA" w14:textId="14C35B5E" w:rsidR="00EE3BD2" w:rsidRDefault="00EE3BD2" w:rsidP="00EE3BD2">
      <w:pPr>
        <w:rPr>
          <w:lang w:val="de-CH"/>
        </w:rPr>
      </w:pPr>
      <w:r>
        <w:rPr>
          <w:lang w:val="de-CH"/>
        </w:rPr>
        <w:t>Integrieren Sie fakultativ eine Rechtschreibekorrektur.</w:t>
      </w:r>
    </w:p>
    <w:p w14:paraId="2594D7CD" w14:textId="77777777" w:rsidR="00EE3BD2" w:rsidRPr="00EE3BD2" w:rsidRDefault="00EE3BD2" w:rsidP="00EE3BD2">
      <w:pPr>
        <w:rPr>
          <w:lang w:val="de-CH"/>
        </w:rPr>
      </w:pPr>
    </w:p>
    <w:p w14:paraId="4CC737C9" w14:textId="4590B84A" w:rsidR="00C6205A" w:rsidRDefault="00C6205A" w:rsidP="00C6205A">
      <w:pPr>
        <w:rPr>
          <w:b/>
          <w:bCs/>
          <w:lang w:val="de-CH"/>
        </w:rPr>
      </w:pPr>
      <w:r>
        <w:rPr>
          <w:b/>
          <w:bCs/>
          <w:lang w:val="de-CH"/>
        </w:rPr>
        <w:t>(Fussball-) Statistikapp</w:t>
      </w:r>
    </w:p>
    <w:p w14:paraId="5BFACCEB" w14:textId="18B0909B" w:rsidR="00C6205A" w:rsidRDefault="00C6205A" w:rsidP="00C6205A">
      <w:pPr>
        <w:rPr>
          <w:lang w:val="de-CH"/>
        </w:rPr>
      </w:pPr>
      <w:r w:rsidRPr="00C6205A">
        <w:rPr>
          <w:lang w:val="de-CH"/>
        </w:rPr>
        <w:t>Su</w:t>
      </w:r>
      <w:r>
        <w:rPr>
          <w:lang w:val="de-CH"/>
        </w:rPr>
        <w:t xml:space="preserve">chen Sie online nach Statistiken (beispielsweise über Fussball und Fussballer). Speichern Sie diese in einer NoSQL-Datenbank und erstellen Sie ein </w:t>
      </w:r>
      <w:proofErr w:type="spellStart"/>
      <w:r>
        <w:rPr>
          <w:lang w:val="de-CH"/>
        </w:rPr>
        <w:t>Abffrageprogramm</w:t>
      </w:r>
      <w:proofErr w:type="spellEnd"/>
      <w:r>
        <w:rPr>
          <w:lang w:val="de-CH"/>
        </w:rPr>
        <w:t>.</w:t>
      </w:r>
    </w:p>
    <w:p w14:paraId="48A85011" w14:textId="7C147A22" w:rsidR="00C6205A" w:rsidRDefault="00C6205A" w:rsidP="00C6205A">
      <w:pPr>
        <w:rPr>
          <w:lang w:val="de-CH"/>
        </w:rPr>
      </w:pPr>
    </w:p>
    <w:p w14:paraId="25D2ECF5" w14:textId="6CA81381" w:rsidR="00C6205A" w:rsidRDefault="00C6205A" w:rsidP="00C6205A">
      <w:pPr>
        <w:rPr>
          <w:b/>
          <w:bCs/>
          <w:lang w:val="de-CH"/>
        </w:rPr>
      </w:pPr>
      <w:r>
        <w:rPr>
          <w:b/>
          <w:bCs/>
          <w:lang w:val="de-CH"/>
        </w:rPr>
        <w:t>Little Google</w:t>
      </w:r>
    </w:p>
    <w:p w14:paraId="07013C5E" w14:textId="084E724B" w:rsidR="00C6205A" w:rsidRDefault="00C6205A" w:rsidP="00C6205A">
      <w:pPr>
        <w:rPr>
          <w:lang w:val="de-CH"/>
        </w:rPr>
      </w:pPr>
      <w:r w:rsidRPr="00C6205A">
        <w:rPr>
          <w:lang w:val="de-CH"/>
        </w:rPr>
        <w:t>R</w:t>
      </w:r>
      <w:r>
        <w:rPr>
          <w:lang w:val="de-CH"/>
        </w:rPr>
        <w:t>ufen Sie in Ihrem Programm Webseiten ab, folgen Sie den Links und speichern Sie diese in einer NoSQL-Datenbank.</w:t>
      </w:r>
    </w:p>
    <w:p w14:paraId="4483564D" w14:textId="21582173" w:rsidR="00C6205A" w:rsidRDefault="00C6205A" w:rsidP="00C6205A">
      <w:pPr>
        <w:rPr>
          <w:lang w:val="de-CH"/>
        </w:rPr>
      </w:pPr>
      <w:r>
        <w:rPr>
          <w:lang w:val="de-CH"/>
        </w:rPr>
        <w:t>Erstellen Sie eine Applikation, mit der Sie in diesen Webseiten suchen können.</w:t>
      </w:r>
    </w:p>
    <w:p w14:paraId="2AA29BE0" w14:textId="4D080EF2" w:rsidR="00C6205A" w:rsidRDefault="00C6205A" w:rsidP="00C6205A">
      <w:pPr>
        <w:rPr>
          <w:lang w:val="de-CH"/>
        </w:rPr>
      </w:pPr>
      <w:r>
        <w:rPr>
          <w:lang w:val="de-CH"/>
        </w:rPr>
        <w:t>Ebenfalls wäre es möglich, nicht funktionierende Links zu erkennen und auszugeben.</w:t>
      </w:r>
    </w:p>
    <w:p w14:paraId="49322F68" w14:textId="1A2CAC5E" w:rsidR="00C6205A" w:rsidRPr="00C6205A" w:rsidRDefault="00C6205A" w:rsidP="00C6205A">
      <w:pPr>
        <w:rPr>
          <w:lang w:val="de-CH"/>
        </w:rPr>
      </w:pPr>
      <w:r>
        <w:rPr>
          <w:lang w:val="de-CH"/>
        </w:rPr>
        <w:t>Erweiterung: Erlauben Sie das lokale Browsen dieser Webseiten.</w:t>
      </w:r>
    </w:p>
    <w:p w14:paraId="08C8D239" w14:textId="77777777" w:rsidR="00952FCE" w:rsidRPr="00B7244D" w:rsidRDefault="00952FCE" w:rsidP="005524EB">
      <w:pPr>
        <w:rPr>
          <w:lang w:val="de-CH"/>
        </w:rPr>
      </w:pPr>
    </w:p>
    <w:p w14:paraId="073AD264" w14:textId="6235B00E" w:rsidR="00BE7A59" w:rsidRPr="00363940" w:rsidRDefault="00BE7A59" w:rsidP="00BE7A59">
      <w:pPr>
        <w:pStyle w:val="berschrift2"/>
        <w:rPr>
          <w:lang w:val="de-CH"/>
        </w:rPr>
      </w:pPr>
      <w:r w:rsidRPr="00363940">
        <w:rPr>
          <w:lang w:val="de-CH"/>
        </w:rPr>
        <w:t>Gütekriterien</w:t>
      </w:r>
    </w:p>
    <w:p w14:paraId="76A60B8F" w14:textId="77777777" w:rsidR="0075758A" w:rsidRPr="00363940" w:rsidRDefault="0075758A" w:rsidP="0075758A">
      <w:pPr>
        <w:rPr>
          <w:lang w:val="de-CH"/>
        </w:rPr>
      </w:pPr>
      <w:r w:rsidRPr="00363940">
        <w:rPr>
          <w:lang w:val="de-CH"/>
        </w:rPr>
        <w:t>Der Lern- und Arbeitsauftrag ist erfüllt, wenn …</w:t>
      </w:r>
    </w:p>
    <w:p w14:paraId="019FD2B5" w14:textId="77777777" w:rsidR="009F720E" w:rsidRPr="006E159B" w:rsidRDefault="009F720E" w:rsidP="009F720E">
      <w:pPr>
        <w:numPr>
          <w:ilvl w:val="0"/>
          <w:numId w:val="24"/>
        </w:numPr>
        <w:rPr>
          <w:lang w:val="de-CH"/>
        </w:rPr>
      </w:pPr>
      <w:r w:rsidRPr="006E159B">
        <w:rPr>
          <w:lang w:val="de-CH"/>
        </w:rPr>
        <w:t>Wenn Sie das Projekt nach IPERKA abgearbeitet haben.</w:t>
      </w:r>
    </w:p>
    <w:p w14:paraId="6B6321CC" w14:textId="77777777" w:rsidR="009F720E" w:rsidRPr="006E159B" w:rsidRDefault="009F720E" w:rsidP="009F720E">
      <w:pPr>
        <w:numPr>
          <w:ilvl w:val="0"/>
          <w:numId w:val="24"/>
        </w:numPr>
        <w:rPr>
          <w:lang w:val="de-CH"/>
        </w:rPr>
      </w:pPr>
      <w:r w:rsidRPr="006E159B">
        <w:rPr>
          <w:lang w:val="de-CH"/>
        </w:rPr>
        <w:t>Wenn Sie eine lauffähige Applikation produziert haben.</w:t>
      </w:r>
    </w:p>
    <w:p w14:paraId="05DF6936" w14:textId="02CF67B9" w:rsidR="00BE7A59" w:rsidRPr="00363940" w:rsidRDefault="00BE7A59" w:rsidP="00BE7A59">
      <w:pPr>
        <w:pStyle w:val="berschrift2"/>
        <w:rPr>
          <w:lang w:val="de-CH"/>
        </w:rPr>
      </w:pPr>
      <w:r w:rsidRPr="00363940">
        <w:rPr>
          <w:lang w:val="de-CH"/>
        </w:rPr>
        <w:t>Zusätzliche Angaben zum Auftrag</w:t>
      </w:r>
    </w:p>
    <w:p w14:paraId="6E327D6B" w14:textId="204BA276" w:rsidR="00BE7A59" w:rsidRPr="00363940" w:rsidRDefault="00E6315B" w:rsidP="00175779">
      <w:pPr>
        <w:rPr>
          <w:lang w:val="de-CH"/>
        </w:rPr>
      </w:pPr>
      <w:r w:rsidRPr="00363940">
        <w:rPr>
          <w:lang w:val="de-CH"/>
        </w:rPr>
        <w:t>Keine.</w:t>
      </w:r>
    </w:p>
    <w:p w14:paraId="5271D990" w14:textId="77777777" w:rsidR="00BE7A59" w:rsidRPr="00363940" w:rsidRDefault="00BE7A59" w:rsidP="00BE7A59">
      <w:pPr>
        <w:pStyle w:val="berschrift2"/>
        <w:rPr>
          <w:lang w:val="de-CH"/>
        </w:rPr>
      </w:pPr>
      <w:r w:rsidRPr="00363940">
        <w:rPr>
          <w:lang w:val="de-CH"/>
        </w:rPr>
        <w:t>Mögliche Erweiterungsaufträge</w:t>
      </w:r>
    </w:p>
    <w:p w14:paraId="43F3D028" w14:textId="52F2966F" w:rsidR="009D3FB2" w:rsidRPr="00363940" w:rsidRDefault="00E6315B" w:rsidP="00E6315B">
      <w:pPr>
        <w:rPr>
          <w:lang w:val="de-CH"/>
        </w:rPr>
      </w:pPr>
      <w:r w:rsidRPr="00363940">
        <w:rPr>
          <w:lang w:val="de-CH"/>
        </w:rPr>
        <w:t>Keine.</w:t>
      </w:r>
    </w:p>
    <w:sectPr w:rsidR="009D3FB2" w:rsidRPr="00363940" w:rsidSect="00AE506B">
      <w:headerReference w:type="default" r:id="rId11"/>
      <w:footerReference w:type="default" r:id="rId12"/>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C73C0" w14:textId="77777777" w:rsidR="0094400F" w:rsidRDefault="0094400F">
      <w:r>
        <w:separator/>
      </w:r>
    </w:p>
  </w:endnote>
  <w:endnote w:type="continuationSeparator" w:id="0">
    <w:p w14:paraId="7EA1F9F1" w14:textId="77777777" w:rsidR="0094400F" w:rsidRDefault="00944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733211AE" w:rsidR="004D5CBC" w:rsidRDefault="00000000">
    <w:pPr>
      <w:pStyle w:val="Fuzeile"/>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186C22">
      <w:rPr>
        <w:rFonts w:cs="Arial"/>
        <w:sz w:val="18"/>
        <w:lang w:val="en-GB"/>
      </w:rPr>
      <w:t>20</w:t>
    </w:r>
    <w:r w:rsidR="00B87AEA">
      <w:rPr>
        <w:rFonts w:cs="Arial"/>
        <w:sz w:val="18"/>
        <w:lang w:val="en-GB"/>
      </w:rPr>
      <w:t>2</w:t>
    </w:r>
    <w:r w:rsidR="005524EB">
      <w:rPr>
        <w:rFonts w:cs="Arial"/>
        <w:sz w:val="18"/>
        <w:lang w:val="en-GB"/>
      </w:rPr>
      <w:t>2</w:t>
    </w:r>
    <w:r w:rsidR="00C14AEB">
      <w:rPr>
        <w:rFonts w:cs="Arial"/>
        <w:sz w:val="18"/>
        <w:lang w:val="en-GB"/>
      </w:rPr>
      <w:tab/>
    </w:r>
    <w:r w:rsidR="004D5CBC">
      <w:rPr>
        <w:rFonts w:cs="Arial"/>
        <w:sz w:val="18"/>
        <w:lang w:val="en-GB"/>
      </w:rPr>
      <w:tab/>
    </w:r>
    <w:r w:rsidR="00BA58B5">
      <w:rPr>
        <w:rStyle w:val="Seitenzahl"/>
        <w:rFonts w:cs="Arial"/>
        <w:sz w:val="18"/>
      </w:rPr>
      <w:fldChar w:fldCharType="begin"/>
    </w:r>
    <w:r w:rsidR="004D5CBC">
      <w:rPr>
        <w:rStyle w:val="Seitenzahl"/>
        <w:rFonts w:cs="Arial"/>
        <w:sz w:val="18"/>
        <w:lang w:val="en-GB"/>
      </w:rPr>
      <w:instrText xml:space="preserve"> PAGE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r w:rsidR="004D5CBC">
      <w:rPr>
        <w:rStyle w:val="Seitenzahl"/>
        <w:rFonts w:cs="Arial"/>
        <w:sz w:val="18"/>
        <w:lang w:val="en-GB"/>
      </w:rPr>
      <w:t xml:space="preserve"> / </w:t>
    </w:r>
    <w:r w:rsidR="00BA58B5">
      <w:rPr>
        <w:rStyle w:val="Seitenzahl"/>
        <w:rFonts w:cs="Arial"/>
        <w:sz w:val="18"/>
      </w:rPr>
      <w:fldChar w:fldCharType="begin"/>
    </w:r>
    <w:r w:rsidR="004D5CBC">
      <w:rPr>
        <w:rStyle w:val="Seitenzahl"/>
        <w:rFonts w:cs="Arial"/>
        <w:sz w:val="18"/>
        <w:lang w:val="en-GB"/>
      </w:rPr>
      <w:instrText xml:space="preserve"> NUMPAGES </w:instrText>
    </w:r>
    <w:r w:rsidR="00BA58B5">
      <w:rPr>
        <w:rStyle w:val="Seitenzahl"/>
        <w:rFonts w:cs="Arial"/>
        <w:sz w:val="18"/>
      </w:rPr>
      <w:fldChar w:fldCharType="separate"/>
    </w:r>
    <w:r w:rsidR="00352864">
      <w:rPr>
        <w:rStyle w:val="Seitenzahl"/>
        <w:rFonts w:cs="Arial"/>
        <w:noProof/>
        <w:sz w:val="18"/>
        <w:lang w:val="en-GB"/>
      </w:rPr>
      <w:t>1</w:t>
    </w:r>
    <w:r w:rsidR="00BA58B5">
      <w:rPr>
        <w:rStyle w:val="Seitenzahl"/>
        <w:rFonts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80BD0" w14:textId="77777777" w:rsidR="0094400F" w:rsidRDefault="0094400F">
      <w:r>
        <w:separator/>
      </w:r>
    </w:p>
  </w:footnote>
  <w:footnote w:type="continuationSeparator" w:id="0">
    <w:p w14:paraId="00F76EA1" w14:textId="77777777" w:rsidR="0094400F" w:rsidRDefault="00944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Kopfzeile"/>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5" style="width:453.5pt;height:1.5pt" o:hralign="center" o:hrstd="t" o:hrnoshade="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B28C591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8"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1"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06260060">
    <w:abstractNumId w:val="31"/>
  </w:num>
  <w:num w:numId="2" w16cid:durableId="1583833298">
    <w:abstractNumId w:val="26"/>
  </w:num>
  <w:num w:numId="3" w16cid:durableId="1575050773">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1931044433">
    <w:abstractNumId w:val="10"/>
  </w:num>
  <w:num w:numId="5" w16cid:durableId="1513951333">
    <w:abstractNumId w:val="24"/>
  </w:num>
  <w:num w:numId="6" w16cid:durableId="1927834567">
    <w:abstractNumId w:val="27"/>
  </w:num>
  <w:num w:numId="7" w16cid:durableId="1275089108">
    <w:abstractNumId w:val="18"/>
  </w:num>
  <w:num w:numId="8" w16cid:durableId="307132032">
    <w:abstractNumId w:val="30"/>
  </w:num>
  <w:num w:numId="9" w16cid:durableId="83502065">
    <w:abstractNumId w:val="15"/>
  </w:num>
  <w:num w:numId="10" w16cid:durableId="536547712">
    <w:abstractNumId w:val="11"/>
  </w:num>
  <w:num w:numId="11" w16cid:durableId="1871454295">
    <w:abstractNumId w:val="6"/>
  </w:num>
  <w:num w:numId="12" w16cid:durableId="496576926">
    <w:abstractNumId w:val="1"/>
  </w:num>
  <w:num w:numId="13" w16cid:durableId="964654163">
    <w:abstractNumId w:val="13"/>
  </w:num>
  <w:num w:numId="14" w16cid:durableId="392699496">
    <w:abstractNumId w:val="32"/>
  </w:num>
  <w:num w:numId="15" w16cid:durableId="388771319">
    <w:abstractNumId w:val="23"/>
  </w:num>
  <w:num w:numId="16" w16cid:durableId="18505735">
    <w:abstractNumId w:val="5"/>
  </w:num>
  <w:num w:numId="17" w16cid:durableId="1488475437">
    <w:abstractNumId w:val="25"/>
  </w:num>
  <w:num w:numId="18" w16cid:durableId="722801266">
    <w:abstractNumId w:val="28"/>
  </w:num>
  <w:num w:numId="19" w16cid:durableId="708409272">
    <w:abstractNumId w:val="16"/>
  </w:num>
  <w:num w:numId="20" w16cid:durableId="624190675">
    <w:abstractNumId w:val="19"/>
  </w:num>
  <w:num w:numId="21" w16cid:durableId="2010017418">
    <w:abstractNumId w:val="3"/>
  </w:num>
  <w:num w:numId="22" w16cid:durableId="937760454">
    <w:abstractNumId w:val="4"/>
  </w:num>
  <w:num w:numId="23" w16cid:durableId="939339549">
    <w:abstractNumId w:val="2"/>
  </w:num>
  <w:num w:numId="24" w16cid:durableId="1287590059">
    <w:abstractNumId w:val="14"/>
  </w:num>
  <w:num w:numId="25" w16cid:durableId="1530488343">
    <w:abstractNumId w:val="12"/>
  </w:num>
  <w:num w:numId="26" w16cid:durableId="1473908397">
    <w:abstractNumId w:val="2"/>
  </w:num>
  <w:num w:numId="27" w16cid:durableId="951980282">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32275577">
    <w:abstractNumId w:val="7"/>
  </w:num>
  <w:num w:numId="29" w16cid:durableId="2004123475">
    <w:abstractNumId w:val="8"/>
  </w:num>
  <w:num w:numId="30" w16cid:durableId="1872303070">
    <w:abstractNumId w:val="29"/>
  </w:num>
  <w:num w:numId="31" w16cid:durableId="1152060218">
    <w:abstractNumId w:val="17"/>
  </w:num>
  <w:num w:numId="32" w16cid:durableId="136265509">
    <w:abstractNumId w:val="20"/>
  </w:num>
  <w:num w:numId="33" w16cid:durableId="1224412792">
    <w:abstractNumId w:val="9"/>
  </w:num>
  <w:num w:numId="34" w16cid:durableId="360134314">
    <w:abstractNumId w:val="22"/>
  </w:num>
  <w:num w:numId="35" w16cid:durableId="10707324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54DE"/>
    <w:rsid w:val="000302CE"/>
    <w:rsid w:val="000413C4"/>
    <w:rsid w:val="00052AC3"/>
    <w:rsid w:val="0005665B"/>
    <w:rsid w:val="00061FDB"/>
    <w:rsid w:val="00067BE3"/>
    <w:rsid w:val="00073732"/>
    <w:rsid w:val="000818D9"/>
    <w:rsid w:val="00093EF0"/>
    <w:rsid w:val="000967C0"/>
    <w:rsid w:val="000B0020"/>
    <w:rsid w:val="000B6919"/>
    <w:rsid w:val="000C52FD"/>
    <w:rsid w:val="000E2C1C"/>
    <w:rsid w:val="000E2C45"/>
    <w:rsid w:val="000F6212"/>
    <w:rsid w:val="001015D5"/>
    <w:rsid w:val="00103F8C"/>
    <w:rsid w:val="00104C13"/>
    <w:rsid w:val="001366A6"/>
    <w:rsid w:val="001415A6"/>
    <w:rsid w:val="00163B0E"/>
    <w:rsid w:val="00164689"/>
    <w:rsid w:val="00175779"/>
    <w:rsid w:val="00182890"/>
    <w:rsid w:val="00186C22"/>
    <w:rsid w:val="001A28FF"/>
    <w:rsid w:val="001B011F"/>
    <w:rsid w:val="001B6217"/>
    <w:rsid w:val="001C28D5"/>
    <w:rsid w:val="001C4BB4"/>
    <w:rsid w:val="001C567F"/>
    <w:rsid w:val="001F1F35"/>
    <w:rsid w:val="001F7769"/>
    <w:rsid w:val="001F7854"/>
    <w:rsid w:val="002012DD"/>
    <w:rsid w:val="00210B9D"/>
    <w:rsid w:val="0022267B"/>
    <w:rsid w:val="00222931"/>
    <w:rsid w:val="00235246"/>
    <w:rsid w:val="0023648C"/>
    <w:rsid w:val="002430A5"/>
    <w:rsid w:val="002510E4"/>
    <w:rsid w:val="00255A5E"/>
    <w:rsid w:val="002568F4"/>
    <w:rsid w:val="00261AAE"/>
    <w:rsid w:val="0028751F"/>
    <w:rsid w:val="002876FC"/>
    <w:rsid w:val="002908C5"/>
    <w:rsid w:val="00292239"/>
    <w:rsid w:val="002B74DE"/>
    <w:rsid w:val="002C61FD"/>
    <w:rsid w:val="002D1776"/>
    <w:rsid w:val="002D3905"/>
    <w:rsid w:val="002D50A7"/>
    <w:rsid w:val="002D7D15"/>
    <w:rsid w:val="002F3151"/>
    <w:rsid w:val="0030152C"/>
    <w:rsid w:val="00302A5F"/>
    <w:rsid w:val="00303F00"/>
    <w:rsid w:val="0030744F"/>
    <w:rsid w:val="00322167"/>
    <w:rsid w:val="003511B0"/>
    <w:rsid w:val="00352864"/>
    <w:rsid w:val="003530C8"/>
    <w:rsid w:val="00354313"/>
    <w:rsid w:val="00356D70"/>
    <w:rsid w:val="00363940"/>
    <w:rsid w:val="003655D1"/>
    <w:rsid w:val="0038718D"/>
    <w:rsid w:val="003A5C34"/>
    <w:rsid w:val="003B566C"/>
    <w:rsid w:val="003B58ED"/>
    <w:rsid w:val="003C6C9C"/>
    <w:rsid w:val="003D3148"/>
    <w:rsid w:val="003D48CD"/>
    <w:rsid w:val="003F6F61"/>
    <w:rsid w:val="0040185B"/>
    <w:rsid w:val="00403D78"/>
    <w:rsid w:val="00405AD1"/>
    <w:rsid w:val="00445AD4"/>
    <w:rsid w:val="004637FA"/>
    <w:rsid w:val="00464CD1"/>
    <w:rsid w:val="00470216"/>
    <w:rsid w:val="004712A0"/>
    <w:rsid w:val="0048061F"/>
    <w:rsid w:val="00483DE6"/>
    <w:rsid w:val="00497765"/>
    <w:rsid w:val="004A0414"/>
    <w:rsid w:val="004A1957"/>
    <w:rsid w:val="004A7C9A"/>
    <w:rsid w:val="004B0C6C"/>
    <w:rsid w:val="004C0ADD"/>
    <w:rsid w:val="004C0E6C"/>
    <w:rsid w:val="004C195D"/>
    <w:rsid w:val="004D1BB0"/>
    <w:rsid w:val="004D5CBC"/>
    <w:rsid w:val="005363F9"/>
    <w:rsid w:val="005415AA"/>
    <w:rsid w:val="005524EB"/>
    <w:rsid w:val="0056022D"/>
    <w:rsid w:val="0057588E"/>
    <w:rsid w:val="00582F8A"/>
    <w:rsid w:val="005A114D"/>
    <w:rsid w:val="005A4E60"/>
    <w:rsid w:val="005A7E9B"/>
    <w:rsid w:val="005C2DBC"/>
    <w:rsid w:val="005C4301"/>
    <w:rsid w:val="005D7492"/>
    <w:rsid w:val="005E106D"/>
    <w:rsid w:val="005E203E"/>
    <w:rsid w:val="00604F6D"/>
    <w:rsid w:val="006145F4"/>
    <w:rsid w:val="00615D17"/>
    <w:rsid w:val="00624B15"/>
    <w:rsid w:val="00624EE4"/>
    <w:rsid w:val="00625695"/>
    <w:rsid w:val="00630E59"/>
    <w:rsid w:val="00635270"/>
    <w:rsid w:val="00641574"/>
    <w:rsid w:val="006529C8"/>
    <w:rsid w:val="0066001C"/>
    <w:rsid w:val="006653DB"/>
    <w:rsid w:val="00673A56"/>
    <w:rsid w:val="00696893"/>
    <w:rsid w:val="006B5DAE"/>
    <w:rsid w:val="006C7931"/>
    <w:rsid w:val="006D3AE3"/>
    <w:rsid w:val="006E2F98"/>
    <w:rsid w:val="006E450C"/>
    <w:rsid w:val="006E6C49"/>
    <w:rsid w:val="006F39D8"/>
    <w:rsid w:val="0070386E"/>
    <w:rsid w:val="007126E5"/>
    <w:rsid w:val="00716F7B"/>
    <w:rsid w:val="00726560"/>
    <w:rsid w:val="00742F05"/>
    <w:rsid w:val="00753358"/>
    <w:rsid w:val="00753AE2"/>
    <w:rsid w:val="0075758A"/>
    <w:rsid w:val="00760220"/>
    <w:rsid w:val="00770126"/>
    <w:rsid w:val="007742B7"/>
    <w:rsid w:val="00782CBB"/>
    <w:rsid w:val="00786375"/>
    <w:rsid w:val="0079241A"/>
    <w:rsid w:val="00792AE8"/>
    <w:rsid w:val="00795F58"/>
    <w:rsid w:val="007969C9"/>
    <w:rsid w:val="007B063B"/>
    <w:rsid w:val="007B0BC1"/>
    <w:rsid w:val="007C1280"/>
    <w:rsid w:val="007C1FDC"/>
    <w:rsid w:val="007E02DF"/>
    <w:rsid w:val="007F2563"/>
    <w:rsid w:val="00807D3F"/>
    <w:rsid w:val="008120E8"/>
    <w:rsid w:val="00841809"/>
    <w:rsid w:val="008438F2"/>
    <w:rsid w:val="0085552E"/>
    <w:rsid w:val="00862B0D"/>
    <w:rsid w:val="0087362C"/>
    <w:rsid w:val="008774E5"/>
    <w:rsid w:val="00882E2C"/>
    <w:rsid w:val="008B3B55"/>
    <w:rsid w:val="008E054A"/>
    <w:rsid w:val="008F0978"/>
    <w:rsid w:val="008F17FF"/>
    <w:rsid w:val="009134C7"/>
    <w:rsid w:val="00916E2C"/>
    <w:rsid w:val="009244FD"/>
    <w:rsid w:val="00924C6E"/>
    <w:rsid w:val="009424E1"/>
    <w:rsid w:val="0094340D"/>
    <w:rsid w:val="0094400F"/>
    <w:rsid w:val="00952FCE"/>
    <w:rsid w:val="00957E23"/>
    <w:rsid w:val="00971BA2"/>
    <w:rsid w:val="00974AF1"/>
    <w:rsid w:val="00994C90"/>
    <w:rsid w:val="00995ADF"/>
    <w:rsid w:val="009A1B7E"/>
    <w:rsid w:val="009A357F"/>
    <w:rsid w:val="009B4CA7"/>
    <w:rsid w:val="009B7A7E"/>
    <w:rsid w:val="009C6F68"/>
    <w:rsid w:val="009D0932"/>
    <w:rsid w:val="009D2666"/>
    <w:rsid w:val="009D3FB2"/>
    <w:rsid w:val="009D3FC1"/>
    <w:rsid w:val="009E12B0"/>
    <w:rsid w:val="009E2379"/>
    <w:rsid w:val="009F720E"/>
    <w:rsid w:val="00A05543"/>
    <w:rsid w:val="00A07FF9"/>
    <w:rsid w:val="00A24B8B"/>
    <w:rsid w:val="00A54209"/>
    <w:rsid w:val="00A67868"/>
    <w:rsid w:val="00A80AB8"/>
    <w:rsid w:val="00A95AC9"/>
    <w:rsid w:val="00AA132A"/>
    <w:rsid w:val="00AA19EE"/>
    <w:rsid w:val="00AD5FE4"/>
    <w:rsid w:val="00AE506B"/>
    <w:rsid w:val="00AF1F31"/>
    <w:rsid w:val="00B07C7F"/>
    <w:rsid w:val="00B126FA"/>
    <w:rsid w:val="00B14524"/>
    <w:rsid w:val="00B1662E"/>
    <w:rsid w:val="00B170E0"/>
    <w:rsid w:val="00B17A1F"/>
    <w:rsid w:val="00B27648"/>
    <w:rsid w:val="00B3485A"/>
    <w:rsid w:val="00B34D68"/>
    <w:rsid w:val="00B40F90"/>
    <w:rsid w:val="00B415D1"/>
    <w:rsid w:val="00B5079D"/>
    <w:rsid w:val="00B51DA3"/>
    <w:rsid w:val="00B5252E"/>
    <w:rsid w:val="00B607F7"/>
    <w:rsid w:val="00B61235"/>
    <w:rsid w:val="00B7244D"/>
    <w:rsid w:val="00B77202"/>
    <w:rsid w:val="00B87AEA"/>
    <w:rsid w:val="00B96CA0"/>
    <w:rsid w:val="00B97BF8"/>
    <w:rsid w:val="00BA58B5"/>
    <w:rsid w:val="00BA5C1E"/>
    <w:rsid w:val="00BC2F90"/>
    <w:rsid w:val="00BE7A59"/>
    <w:rsid w:val="00BE7A5D"/>
    <w:rsid w:val="00BE7AAC"/>
    <w:rsid w:val="00C06408"/>
    <w:rsid w:val="00C12490"/>
    <w:rsid w:val="00C14AEB"/>
    <w:rsid w:val="00C20DF8"/>
    <w:rsid w:val="00C21F3F"/>
    <w:rsid w:val="00C409CB"/>
    <w:rsid w:val="00C44898"/>
    <w:rsid w:val="00C54971"/>
    <w:rsid w:val="00C60A73"/>
    <w:rsid w:val="00C6205A"/>
    <w:rsid w:val="00C67BA2"/>
    <w:rsid w:val="00C7368B"/>
    <w:rsid w:val="00C77F65"/>
    <w:rsid w:val="00C82AE3"/>
    <w:rsid w:val="00C921B9"/>
    <w:rsid w:val="00CA2B5B"/>
    <w:rsid w:val="00CA2BDD"/>
    <w:rsid w:val="00CA56F7"/>
    <w:rsid w:val="00CC585B"/>
    <w:rsid w:val="00CC66F9"/>
    <w:rsid w:val="00CD13DF"/>
    <w:rsid w:val="00CE04CD"/>
    <w:rsid w:val="00CE3028"/>
    <w:rsid w:val="00D040E4"/>
    <w:rsid w:val="00D10F5E"/>
    <w:rsid w:val="00D13605"/>
    <w:rsid w:val="00D41A8C"/>
    <w:rsid w:val="00D562A7"/>
    <w:rsid w:val="00D605A6"/>
    <w:rsid w:val="00D61E40"/>
    <w:rsid w:val="00D6398F"/>
    <w:rsid w:val="00D7437D"/>
    <w:rsid w:val="00D95072"/>
    <w:rsid w:val="00DA0F97"/>
    <w:rsid w:val="00DA1BA2"/>
    <w:rsid w:val="00DC29FC"/>
    <w:rsid w:val="00DD7537"/>
    <w:rsid w:val="00DE13D8"/>
    <w:rsid w:val="00DE5680"/>
    <w:rsid w:val="00DF2216"/>
    <w:rsid w:val="00E00705"/>
    <w:rsid w:val="00E02F4E"/>
    <w:rsid w:val="00E03EF1"/>
    <w:rsid w:val="00E05EB5"/>
    <w:rsid w:val="00E075DD"/>
    <w:rsid w:val="00E10A19"/>
    <w:rsid w:val="00E3565D"/>
    <w:rsid w:val="00E4262F"/>
    <w:rsid w:val="00E565D5"/>
    <w:rsid w:val="00E60406"/>
    <w:rsid w:val="00E60474"/>
    <w:rsid w:val="00E609A3"/>
    <w:rsid w:val="00E63112"/>
    <w:rsid w:val="00E6315B"/>
    <w:rsid w:val="00E65AA7"/>
    <w:rsid w:val="00E766A9"/>
    <w:rsid w:val="00E854C7"/>
    <w:rsid w:val="00E8580D"/>
    <w:rsid w:val="00E923D8"/>
    <w:rsid w:val="00E9792A"/>
    <w:rsid w:val="00EB2D55"/>
    <w:rsid w:val="00EB55A8"/>
    <w:rsid w:val="00ED0581"/>
    <w:rsid w:val="00ED1649"/>
    <w:rsid w:val="00ED1FBB"/>
    <w:rsid w:val="00ED61ED"/>
    <w:rsid w:val="00EE139B"/>
    <w:rsid w:val="00EE3BD2"/>
    <w:rsid w:val="00EE6559"/>
    <w:rsid w:val="00EE781A"/>
    <w:rsid w:val="00EF285C"/>
    <w:rsid w:val="00EF72B5"/>
    <w:rsid w:val="00F02EF3"/>
    <w:rsid w:val="00F20D25"/>
    <w:rsid w:val="00F27BF4"/>
    <w:rsid w:val="00F538F5"/>
    <w:rsid w:val="00F67018"/>
    <w:rsid w:val="00F82EBF"/>
    <w:rsid w:val="00F836C5"/>
    <w:rsid w:val="00FA0C37"/>
    <w:rsid w:val="00FA23EA"/>
    <w:rsid w:val="00FC1158"/>
    <w:rsid w:val="00FD1259"/>
    <w:rsid w:val="00FE09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6205A"/>
    <w:pPr>
      <w:widowControl w:val="0"/>
      <w:overflowPunct w:val="0"/>
      <w:autoSpaceDE w:val="0"/>
      <w:autoSpaceDN w:val="0"/>
      <w:adjustRightInd w:val="0"/>
      <w:textAlignment w:val="baseline"/>
    </w:pPr>
    <w:rPr>
      <w:rFonts w:ascii="Arial" w:hAnsi="Arial"/>
      <w:sz w:val="22"/>
      <w:lang w:val="en-US" w:eastAsia="de-DE"/>
    </w:rPr>
  </w:style>
  <w:style w:type="paragraph" w:styleId="berschrift1">
    <w:name w:val="heading 1"/>
    <w:basedOn w:val="Standard"/>
    <w:next w:val="Standard"/>
    <w:qFormat/>
    <w:rsid w:val="00AE506B"/>
    <w:pPr>
      <w:keepNext/>
      <w:tabs>
        <w:tab w:val="left" w:pos="7000"/>
        <w:tab w:val="left" w:pos="9212"/>
      </w:tabs>
      <w:spacing w:before="240" w:after="60"/>
      <w:outlineLvl w:val="0"/>
    </w:pPr>
    <w:rPr>
      <w:b/>
      <w:kern w:val="28"/>
      <w:sz w:val="28"/>
    </w:rPr>
  </w:style>
  <w:style w:type="paragraph" w:styleId="berschrift2">
    <w:name w:val="heading 2"/>
    <w:basedOn w:val="Standard"/>
    <w:next w:val="Standard"/>
    <w:qFormat/>
    <w:rsid w:val="00BE7A59"/>
    <w:pPr>
      <w:keepNext/>
      <w:spacing w:before="240" w:after="60"/>
      <w:outlineLvl w:val="1"/>
    </w:pPr>
    <w:rPr>
      <w:b/>
      <w:sz w:val="24"/>
    </w:rPr>
  </w:style>
  <w:style w:type="paragraph" w:styleId="berschrift3">
    <w:name w:val="heading 3"/>
    <w:basedOn w:val="Standard"/>
    <w:next w:val="Standard"/>
    <w:link w:val="berschrift3Zchn"/>
    <w:qFormat/>
    <w:rsid w:val="00AE506B"/>
    <w:pPr>
      <w:keepNext/>
      <w:spacing w:before="120" w:after="60"/>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AE506B"/>
    <w:pPr>
      <w:tabs>
        <w:tab w:val="center" w:pos="4320"/>
        <w:tab w:val="right" w:pos="8640"/>
      </w:tabs>
      <w:spacing w:before="60" w:after="60"/>
    </w:pPr>
  </w:style>
  <w:style w:type="character" w:styleId="Seitenzahl">
    <w:name w:val="page number"/>
    <w:basedOn w:val="Absatz-Standardschriftart"/>
    <w:rsid w:val="00AE506B"/>
    <w:rPr>
      <w:sz w:val="20"/>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rsid w:val="00AE506B"/>
    <w:pPr>
      <w:widowControl/>
      <w:overflowPunct/>
      <w:autoSpaceDE/>
      <w:autoSpaceDN/>
      <w:adjustRightInd/>
      <w:textAlignment w:val="auto"/>
    </w:pPr>
    <w:rPr>
      <w:lang w:val="de-DE"/>
    </w:rPr>
  </w:style>
  <w:style w:type="paragraph" w:styleId="Textkrper-Zeileneinzug">
    <w:name w:val="Body Text Indent"/>
    <w:basedOn w:val="Standard"/>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23"/>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0126"/>
    <w:pPr>
      <w:ind w:left="720"/>
      <w:contextualSpacing/>
    </w:pPr>
  </w:style>
  <w:style w:type="paragraph" w:styleId="Funotentext">
    <w:name w:val="footnote text"/>
    <w:basedOn w:val="Standard"/>
    <w:link w:val="FunotentextZchn"/>
    <w:semiHidden/>
    <w:unhideWhenUsed/>
    <w:rsid w:val="008E054A"/>
    <w:rPr>
      <w:sz w:val="20"/>
    </w:rPr>
  </w:style>
  <w:style w:type="character" w:customStyle="1" w:styleId="FunotentextZchn">
    <w:name w:val="Fußnotentext Zchn"/>
    <w:basedOn w:val="Absatz-Standardschriftart"/>
    <w:link w:val="Funotentext"/>
    <w:semiHidden/>
    <w:rsid w:val="008E054A"/>
    <w:rPr>
      <w:rFonts w:ascii="Arial" w:hAnsi="Arial"/>
      <w:lang w:val="en-US" w:eastAsia="de-DE"/>
    </w:rPr>
  </w:style>
  <w:style w:type="character" w:styleId="Funotenzeichen">
    <w:name w:val="footnote reference"/>
    <w:basedOn w:val="Absatz-Standardschriftart"/>
    <w:semiHidden/>
    <w:unhideWhenUsed/>
    <w:rsid w:val="008E054A"/>
    <w:rPr>
      <w:vertAlign w:val="superscript"/>
    </w:rPr>
  </w:style>
  <w:style w:type="character" w:styleId="Hyperlink">
    <w:name w:val="Hyperlink"/>
    <w:basedOn w:val="Absatz-Standardschriftart"/>
    <w:unhideWhenUsed/>
    <w:rsid w:val="008E054A"/>
    <w:rPr>
      <w:color w:val="0000FF" w:themeColor="hyperlink"/>
      <w:u w:val="single"/>
    </w:rPr>
  </w:style>
  <w:style w:type="character" w:styleId="NichtaufgelsteErwhnung">
    <w:name w:val="Unresolved Mention"/>
    <w:basedOn w:val="Absatz-Standardschriftart"/>
    <w:uiPriority w:val="99"/>
    <w:semiHidden/>
    <w:unhideWhenUsed/>
    <w:rsid w:val="008E054A"/>
    <w:rPr>
      <w:color w:val="605E5C"/>
      <w:shd w:val="clear" w:color="auto" w:fill="E1DFDD"/>
    </w:rPr>
  </w:style>
  <w:style w:type="paragraph" w:styleId="Beschriftung">
    <w:name w:val="caption"/>
    <w:basedOn w:val="Standard"/>
    <w:next w:val="Standard"/>
    <w:unhideWhenUsed/>
    <w:qFormat/>
    <w:rsid w:val="003511B0"/>
    <w:pPr>
      <w:spacing w:after="200"/>
    </w:pPr>
    <w:rPr>
      <w:i/>
      <w:iCs/>
      <w:color w:val="1F497D" w:themeColor="text2"/>
      <w:sz w:val="18"/>
      <w:szCs w:val="18"/>
    </w:rPr>
  </w:style>
  <w:style w:type="character" w:styleId="BesuchterLink">
    <w:name w:val="FollowedHyperlink"/>
    <w:basedOn w:val="Absatz-Standardschriftart"/>
    <w:semiHidden/>
    <w:unhideWhenUsed/>
    <w:rsid w:val="00630E59"/>
    <w:rPr>
      <w:color w:val="800080" w:themeColor="followedHyperlink"/>
      <w:u w:val="single"/>
    </w:rPr>
  </w:style>
  <w:style w:type="table" w:styleId="Gitternetztabelle4Akzent1">
    <w:name w:val="Grid Table 4 Accent 1"/>
    <w:basedOn w:val="NormaleTabelle"/>
    <w:uiPriority w:val="49"/>
    <w:rsid w:val="000B6919"/>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416751805">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586816183">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998919720">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ppa-X/LuckyFlaett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youtu.be/97Vz6wyHeeM" TargetMode="External"/><Relationship Id="rId4" Type="http://schemas.openxmlformats.org/officeDocument/2006/relationships/settings" Target="settings.xml"/><Relationship Id="rId9" Type="http://schemas.openxmlformats.org/officeDocument/2006/relationships/hyperlink" Target="https://www.loginworks.com/blogs/use-steganography-c/"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016D-C2EA-4D3E-BFD0-871AF05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8</Pages>
  <Words>1733</Words>
  <Characters>10920</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Valentino Belluscio</cp:lastModifiedBy>
  <cp:revision>135</cp:revision>
  <dcterms:created xsi:type="dcterms:W3CDTF">2014-02-20T05:17:00Z</dcterms:created>
  <dcterms:modified xsi:type="dcterms:W3CDTF">2023-02-15T10:19:00Z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